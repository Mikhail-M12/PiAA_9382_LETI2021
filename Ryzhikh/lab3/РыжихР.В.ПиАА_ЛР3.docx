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BF2F8" w14:textId="77777777" w:rsidR="00A2573B" w:rsidRDefault="001C0DB7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E34DF7A" w14:textId="77777777" w:rsidR="00A2573B" w:rsidRDefault="001C0DB7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D6DF475" w14:textId="77777777" w:rsidR="00A2573B" w:rsidRDefault="001C0DB7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E47FBA1" w14:textId="77777777" w:rsidR="00A2573B" w:rsidRDefault="001C0DB7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4A8D2222" w14:textId="77777777" w:rsidR="00A2573B" w:rsidRDefault="001C0DB7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2363599B" w14:textId="77777777" w:rsidR="00A2573B" w:rsidRDefault="00A2573B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14:paraId="35714E53" w14:textId="77777777" w:rsidR="00A2573B" w:rsidRDefault="00A2573B">
      <w:pPr>
        <w:pStyle w:val="Standard"/>
        <w:spacing w:line="360" w:lineRule="auto"/>
        <w:jc w:val="center"/>
        <w:rPr>
          <w:sz w:val="28"/>
          <w:szCs w:val="28"/>
        </w:rPr>
      </w:pPr>
    </w:p>
    <w:p w14:paraId="56D696C6" w14:textId="77777777" w:rsidR="00A2573B" w:rsidRDefault="00A2573B">
      <w:pPr>
        <w:pStyle w:val="Standard"/>
        <w:spacing w:line="360" w:lineRule="auto"/>
        <w:jc w:val="center"/>
        <w:rPr>
          <w:sz w:val="28"/>
          <w:szCs w:val="28"/>
        </w:rPr>
      </w:pPr>
    </w:p>
    <w:p w14:paraId="016314DB" w14:textId="77777777" w:rsidR="00A2573B" w:rsidRDefault="00A2573B">
      <w:pPr>
        <w:pStyle w:val="Standard"/>
        <w:spacing w:line="360" w:lineRule="auto"/>
        <w:jc w:val="center"/>
        <w:rPr>
          <w:sz w:val="28"/>
          <w:szCs w:val="28"/>
        </w:rPr>
      </w:pPr>
    </w:p>
    <w:p w14:paraId="5123D0C0" w14:textId="77777777" w:rsidR="00A2573B" w:rsidRDefault="00A2573B">
      <w:pPr>
        <w:pStyle w:val="Standard"/>
        <w:spacing w:line="360" w:lineRule="auto"/>
        <w:jc w:val="center"/>
        <w:rPr>
          <w:sz w:val="28"/>
          <w:szCs w:val="28"/>
        </w:rPr>
      </w:pPr>
    </w:p>
    <w:p w14:paraId="660C429F" w14:textId="77777777" w:rsidR="00A2573B" w:rsidRDefault="00A2573B">
      <w:pPr>
        <w:pStyle w:val="Standard"/>
        <w:spacing w:line="360" w:lineRule="auto"/>
        <w:jc w:val="center"/>
        <w:rPr>
          <w:sz w:val="28"/>
          <w:szCs w:val="28"/>
        </w:rPr>
      </w:pPr>
    </w:p>
    <w:p w14:paraId="7F64B024" w14:textId="77777777" w:rsidR="00A2573B" w:rsidRDefault="00A2573B">
      <w:pPr>
        <w:pStyle w:val="Standard"/>
        <w:spacing w:line="360" w:lineRule="auto"/>
        <w:jc w:val="center"/>
        <w:rPr>
          <w:sz w:val="28"/>
          <w:szCs w:val="28"/>
        </w:rPr>
      </w:pPr>
    </w:p>
    <w:p w14:paraId="54C641E0" w14:textId="77777777" w:rsidR="00A2573B" w:rsidRDefault="001C0DB7">
      <w:pPr>
        <w:pStyle w:val="Times142"/>
        <w:spacing w:line="360" w:lineRule="auto"/>
        <w:ind w:firstLine="0"/>
        <w:jc w:val="center"/>
      </w:pPr>
      <w:r>
        <w:rPr>
          <w:rStyle w:val="a8"/>
          <w:caps/>
          <w:szCs w:val="28"/>
        </w:rPr>
        <w:t>отчет</w:t>
      </w:r>
    </w:p>
    <w:p w14:paraId="54D9FE53" w14:textId="77777777" w:rsidR="00A2573B" w:rsidRDefault="001C0DB7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№3</w:t>
      </w:r>
    </w:p>
    <w:p w14:paraId="49FE88B9" w14:textId="77777777" w:rsidR="00A2573B" w:rsidRDefault="001C0DB7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«Построение и анализ алгоритмов»</w:t>
      </w:r>
    </w:p>
    <w:p w14:paraId="44D0017D" w14:textId="33BA168D" w:rsidR="00A2573B" w:rsidRPr="00F36EAF" w:rsidRDefault="001C0DB7">
      <w:pPr>
        <w:pStyle w:val="Standard"/>
        <w:jc w:val="center"/>
      </w:pPr>
      <w:r>
        <w:rPr>
          <w:b/>
          <w:sz w:val="28"/>
          <w:szCs w:val="28"/>
        </w:rPr>
        <w:t xml:space="preserve">Тема: </w:t>
      </w:r>
      <w:r w:rsidR="00F36EAF">
        <w:rPr>
          <w:b/>
          <w:sz w:val="28"/>
          <w:szCs w:val="28"/>
        </w:rPr>
        <w:t>Максимальный поток</w:t>
      </w:r>
    </w:p>
    <w:p w14:paraId="7AD601E8" w14:textId="77777777" w:rsidR="00A2573B" w:rsidRDefault="00A2573B">
      <w:pPr>
        <w:pStyle w:val="Standard"/>
        <w:spacing w:line="360" w:lineRule="auto"/>
        <w:rPr>
          <w:b/>
          <w:sz w:val="28"/>
          <w:szCs w:val="28"/>
        </w:rPr>
      </w:pPr>
    </w:p>
    <w:p w14:paraId="7F1417E4" w14:textId="77777777" w:rsidR="00A2573B" w:rsidRDefault="00A2573B">
      <w:pPr>
        <w:pStyle w:val="Standard"/>
        <w:spacing w:line="360" w:lineRule="auto"/>
        <w:jc w:val="center"/>
        <w:rPr>
          <w:sz w:val="28"/>
          <w:szCs w:val="28"/>
        </w:rPr>
      </w:pPr>
    </w:p>
    <w:p w14:paraId="40E57459" w14:textId="77777777" w:rsidR="00A2573B" w:rsidRDefault="00A2573B">
      <w:pPr>
        <w:pStyle w:val="Standard"/>
        <w:spacing w:line="360" w:lineRule="auto"/>
        <w:jc w:val="center"/>
        <w:rPr>
          <w:sz w:val="28"/>
          <w:szCs w:val="28"/>
        </w:rPr>
      </w:pPr>
    </w:p>
    <w:p w14:paraId="3DAD512D" w14:textId="77777777" w:rsidR="00A2573B" w:rsidRDefault="00A2573B">
      <w:pPr>
        <w:pStyle w:val="Standard"/>
        <w:spacing w:line="360" w:lineRule="auto"/>
        <w:jc w:val="center"/>
        <w:rPr>
          <w:sz w:val="28"/>
          <w:szCs w:val="28"/>
        </w:rPr>
      </w:pPr>
    </w:p>
    <w:p w14:paraId="3D0FF2D4" w14:textId="77777777" w:rsidR="00A2573B" w:rsidRDefault="00A2573B">
      <w:pPr>
        <w:pStyle w:val="Standard"/>
        <w:spacing w:line="360" w:lineRule="auto"/>
        <w:rPr>
          <w:sz w:val="28"/>
          <w:szCs w:val="28"/>
        </w:rPr>
      </w:pPr>
    </w:p>
    <w:p w14:paraId="27E393CC" w14:textId="77777777" w:rsidR="00A2573B" w:rsidRDefault="00A2573B">
      <w:pPr>
        <w:pStyle w:val="Standard"/>
        <w:spacing w:line="360" w:lineRule="auto"/>
        <w:jc w:val="center"/>
        <w:rPr>
          <w:sz w:val="28"/>
          <w:szCs w:val="28"/>
        </w:rPr>
      </w:pPr>
    </w:p>
    <w:p w14:paraId="60A9B859" w14:textId="77777777" w:rsidR="00A2573B" w:rsidRDefault="00A2573B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28"/>
        <w:gridCol w:w="2477"/>
        <w:gridCol w:w="2750"/>
      </w:tblGrid>
      <w:tr w:rsidR="00A2573B" w14:paraId="4DAEA417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1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1213DC" w14:textId="77777777" w:rsidR="00A2573B" w:rsidRDefault="001C0DB7">
            <w:pPr>
              <w:pStyle w:val="Standard"/>
            </w:pPr>
            <w:r>
              <w:rPr>
                <w:sz w:val="28"/>
                <w:szCs w:val="28"/>
              </w:rPr>
              <w:t>Студент гр. 938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90BD7B" w14:textId="77777777" w:rsidR="00A2573B" w:rsidRDefault="00A2573B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7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C1FA5E" w14:textId="77777777" w:rsidR="00A2573B" w:rsidRDefault="001C0DB7">
            <w:pPr>
              <w:pStyle w:val="Standard"/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Рыжих Р.В.</w:t>
            </w:r>
          </w:p>
        </w:tc>
      </w:tr>
      <w:tr w:rsidR="00A2573B" w14:paraId="7D7DCD04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1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D9EC2F" w14:textId="77777777" w:rsidR="00A2573B" w:rsidRDefault="001C0DB7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469B25" w14:textId="77777777" w:rsidR="00A2573B" w:rsidRDefault="00A2573B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7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BAACA2" w14:textId="77777777" w:rsidR="00A2573B" w:rsidRDefault="001C0DB7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 w14:paraId="5E2F108E" w14:textId="77777777" w:rsidR="00A2573B" w:rsidRDefault="00A2573B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4E9B0C66" w14:textId="77777777" w:rsidR="00A2573B" w:rsidRDefault="00A2573B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2D3785B7" w14:textId="77777777" w:rsidR="00A2573B" w:rsidRDefault="001C0DB7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46117D18" w14:textId="77777777" w:rsidR="00A2573B" w:rsidRDefault="001C0DB7">
      <w:pPr>
        <w:pStyle w:val="Standard"/>
        <w:spacing w:line="360" w:lineRule="auto"/>
        <w:jc w:val="center"/>
      </w:pPr>
      <w:r>
        <w:rPr>
          <w:bCs/>
          <w:sz w:val="28"/>
          <w:szCs w:val="28"/>
        </w:rPr>
        <w:t>2021</w:t>
      </w:r>
    </w:p>
    <w:p w14:paraId="27F8E3BA" w14:textId="77777777" w:rsidR="00A2573B" w:rsidRDefault="001C0DB7" w:rsidP="00F36EAF">
      <w:pPr>
        <w:pStyle w:val="a5"/>
        <w:spacing w:line="360" w:lineRule="auto"/>
        <w:ind w:firstLine="709"/>
        <w:rPr>
          <w:b/>
          <w:sz w:val="28"/>
        </w:rPr>
      </w:pPr>
      <w:r>
        <w:rPr>
          <w:b/>
          <w:sz w:val="28"/>
        </w:rPr>
        <w:lastRenderedPageBreak/>
        <w:tab/>
        <w:t>Цель работы.</w:t>
      </w:r>
    </w:p>
    <w:p w14:paraId="12452087" w14:textId="77777777" w:rsidR="00A2573B" w:rsidRDefault="001C0DB7" w:rsidP="00F36EAF">
      <w:pPr>
        <w:pStyle w:val="a5"/>
        <w:spacing w:before="0" w:after="0" w:line="360" w:lineRule="auto"/>
        <w:ind w:firstLine="709"/>
      </w:pPr>
      <w:r>
        <w:rPr>
          <w:sz w:val="28"/>
          <w:szCs w:val="28"/>
        </w:rPr>
        <w:t>Изучить алгоритм Форда-</w:t>
      </w:r>
      <w:proofErr w:type="spellStart"/>
      <w:r>
        <w:rPr>
          <w:sz w:val="28"/>
          <w:szCs w:val="28"/>
        </w:rPr>
        <w:t>Фалкерсона</w:t>
      </w:r>
      <w:proofErr w:type="spellEnd"/>
      <w:r>
        <w:rPr>
          <w:sz w:val="28"/>
          <w:szCs w:val="28"/>
        </w:rPr>
        <w:t xml:space="preserve">, то есть алгоритм поиска максимального потока в сети. Написать программу, которая реализует данный </w:t>
      </w:r>
      <w:r>
        <w:rPr>
          <w:sz w:val="28"/>
          <w:szCs w:val="28"/>
        </w:rPr>
        <w:t>алгоритм, используя полученные знания.</w:t>
      </w:r>
    </w:p>
    <w:p w14:paraId="00FD993D" w14:textId="77777777" w:rsidR="00A2573B" w:rsidRDefault="00A2573B" w:rsidP="00F36EAF">
      <w:pPr>
        <w:pStyle w:val="a5"/>
        <w:spacing w:before="0" w:after="0" w:line="360" w:lineRule="auto"/>
        <w:ind w:firstLine="709"/>
      </w:pPr>
    </w:p>
    <w:p w14:paraId="1BEC637F" w14:textId="77777777" w:rsidR="00A2573B" w:rsidRPr="00F36EAF" w:rsidRDefault="001C0DB7" w:rsidP="00F36EAF">
      <w:pPr>
        <w:pStyle w:val="a5"/>
        <w:spacing w:before="0" w:after="0" w:line="360" w:lineRule="auto"/>
        <w:ind w:firstLine="709"/>
        <w:rPr>
          <w:b/>
          <w:sz w:val="28"/>
          <w:szCs w:val="28"/>
        </w:rPr>
      </w:pPr>
      <w:r w:rsidRPr="00F36EAF">
        <w:rPr>
          <w:b/>
          <w:sz w:val="28"/>
          <w:szCs w:val="28"/>
        </w:rPr>
        <w:t>Задание.</w:t>
      </w:r>
    </w:p>
    <w:p w14:paraId="7DB8C4B1" w14:textId="77777777" w:rsidR="00A2573B" w:rsidRDefault="001C0DB7" w:rsidP="00F36EAF">
      <w:pPr>
        <w:pStyle w:val="Textbody"/>
        <w:spacing w:after="0" w:line="360" w:lineRule="auto"/>
        <w:ind w:firstLine="709"/>
      </w:pPr>
      <w:r>
        <w:rPr>
          <w:sz w:val="28"/>
        </w:rPr>
        <w:t>Найти максимальный поток в сети, а также фактическую величину потока, протекающего через каждое ребро, используя алгоритм Форда-</w:t>
      </w:r>
      <w:proofErr w:type="spellStart"/>
      <w:r>
        <w:rPr>
          <w:sz w:val="28"/>
        </w:rPr>
        <w:t>Фалкерсона</w:t>
      </w:r>
      <w:proofErr w:type="spellEnd"/>
      <w:r>
        <w:rPr>
          <w:sz w:val="28"/>
        </w:rPr>
        <w:t>.</w:t>
      </w:r>
    </w:p>
    <w:p w14:paraId="345EB63C" w14:textId="77777777" w:rsidR="00A2573B" w:rsidRDefault="001C0DB7" w:rsidP="00F36EAF">
      <w:pPr>
        <w:pStyle w:val="Textbody"/>
        <w:spacing w:line="360" w:lineRule="auto"/>
        <w:ind w:firstLine="709"/>
      </w:pPr>
      <w:r>
        <w:rPr>
          <w:sz w:val="28"/>
        </w:rPr>
        <w:tab/>
        <w:t xml:space="preserve">Сеть (ориентированный взвешенный граф) </w:t>
      </w:r>
      <w:r>
        <w:rPr>
          <w:sz w:val="28"/>
        </w:rPr>
        <w:t>представляется в виде триплета из имён вершин и целого неотрицательного числа - пропускной способности (веса).</w:t>
      </w:r>
    </w:p>
    <w:p w14:paraId="3081E00F" w14:textId="7106FE4D" w:rsidR="00A2573B" w:rsidRDefault="001C0DB7" w:rsidP="00F36EAF">
      <w:pPr>
        <w:pStyle w:val="Textbody"/>
        <w:spacing w:line="360" w:lineRule="auto"/>
        <w:ind w:firstLine="709"/>
      </w:pPr>
      <w:r>
        <w:rPr>
          <w:sz w:val="28"/>
        </w:rPr>
        <w:t>Входные данные:</w:t>
      </w:r>
      <w:r>
        <w:rPr>
          <w:sz w:val="28"/>
        </w:rPr>
        <w:br/>
      </w:r>
      <w:r w:rsidRPr="00F36EAF">
        <w:rPr>
          <w:i/>
          <w:sz w:val="28"/>
          <w:lang w:val="en-US"/>
        </w:rPr>
        <w:t>N</w:t>
      </w:r>
      <w:r w:rsidRPr="00F36EAF">
        <w:rPr>
          <w:i/>
          <w:sz w:val="28"/>
        </w:rPr>
        <w:t xml:space="preserve"> </w:t>
      </w:r>
      <w:r>
        <w:rPr>
          <w:sz w:val="28"/>
        </w:rPr>
        <w:t>- количество ориентированных рёбер графа</w:t>
      </w:r>
      <w:r>
        <w:rPr>
          <w:sz w:val="28"/>
        </w:rPr>
        <w:br/>
      </w:r>
      <w:r w:rsidRPr="00F36EAF">
        <w:rPr>
          <w:i/>
          <w:sz w:val="28"/>
        </w:rPr>
        <w:t>v</w:t>
      </w:r>
      <w:r w:rsidR="00F36EAF" w:rsidRPr="00F36EAF">
        <w:rPr>
          <w:i/>
          <w:sz w:val="32"/>
          <w:szCs w:val="32"/>
          <w:vertAlign w:val="subscript"/>
        </w:rPr>
        <w:t>0</w:t>
      </w:r>
      <w:r>
        <w:rPr>
          <w:sz w:val="28"/>
        </w:rPr>
        <w:t xml:space="preserve"> - исток</w:t>
      </w:r>
      <w:r>
        <w:rPr>
          <w:sz w:val="28"/>
        </w:rPr>
        <w:br/>
      </w:r>
      <w:proofErr w:type="spellStart"/>
      <w:r w:rsidRPr="00F36EAF">
        <w:rPr>
          <w:i/>
          <w:sz w:val="28"/>
        </w:rPr>
        <w:t>v</w:t>
      </w:r>
      <w:r w:rsidRPr="00F36EAF">
        <w:rPr>
          <w:i/>
          <w:sz w:val="28"/>
          <w:szCs w:val="28"/>
          <w:vertAlign w:val="subscript"/>
        </w:rPr>
        <w:t>n</w:t>
      </w:r>
      <w:proofErr w:type="spellEnd"/>
      <w:r>
        <w:rPr>
          <w:sz w:val="28"/>
        </w:rPr>
        <w:t xml:space="preserve"> - сток</w:t>
      </w:r>
      <w:r>
        <w:rPr>
          <w:sz w:val="28"/>
        </w:rPr>
        <w:br/>
      </w:r>
      <w:proofErr w:type="spellStart"/>
      <w:proofErr w:type="gramStart"/>
      <w:r w:rsidRPr="00F36EAF">
        <w:rPr>
          <w:i/>
          <w:sz w:val="28"/>
        </w:rPr>
        <w:t>v</w:t>
      </w:r>
      <w:r w:rsidRPr="00F36EAF">
        <w:rPr>
          <w:i/>
          <w:sz w:val="28"/>
          <w:vertAlign w:val="subscript"/>
        </w:rPr>
        <w:t>i</w:t>
      </w:r>
      <w:proofErr w:type="spellEnd"/>
      <w:r w:rsidRPr="00F36EAF">
        <w:rPr>
          <w:i/>
          <w:sz w:val="28"/>
        </w:rPr>
        <w:t xml:space="preserve">  </w:t>
      </w:r>
      <w:proofErr w:type="spellStart"/>
      <w:r w:rsidRPr="00F36EAF">
        <w:rPr>
          <w:i/>
          <w:sz w:val="28"/>
        </w:rPr>
        <w:t>v</w:t>
      </w:r>
      <w:r w:rsidRPr="00F36EAF">
        <w:rPr>
          <w:i/>
          <w:sz w:val="28"/>
          <w:vertAlign w:val="subscript"/>
        </w:rPr>
        <w:t>j</w:t>
      </w:r>
      <w:proofErr w:type="spellEnd"/>
      <w:proofErr w:type="gramEnd"/>
      <w:r w:rsidRPr="00F36EAF">
        <w:rPr>
          <w:i/>
          <w:sz w:val="28"/>
        </w:rPr>
        <w:t xml:space="preserve">  </w:t>
      </w:r>
      <w:proofErr w:type="spellStart"/>
      <w:r w:rsidRPr="00F36EAF">
        <w:rPr>
          <w:i/>
          <w:sz w:val="28"/>
        </w:rPr>
        <w:t>ω</w:t>
      </w:r>
      <w:r w:rsidRPr="00F36EAF">
        <w:rPr>
          <w:i/>
          <w:sz w:val="28"/>
          <w:vertAlign w:val="subscript"/>
        </w:rPr>
        <w:t>ij</w:t>
      </w:r>
      <w:proofErr w:type="spellEnd"/>
      <w:r w:rsidRPr="00F36EAF">
        <w:rPr>
          <w:sz w:val="28"/>
        </w:rPr>
        <w:t xml:space="preserve"> </w:t>
      </w:r>
      <w:r>
        <w:rPr>
          <w:sz w:val="28"/>
        </w:rPr>
        <w:t>- ребро графа</w:t>
      </w:r>
      <w:r>
        <w:rPr>
          <w:sz w:val="28"/>
        </w:rPr>
        <w:br/>
      </w:r>
      <w:proofErr w:type="spellStart"/>
      <w:r w:rsidRPr="00F36EAF">
        <w:rPr>
          <w:i/>
          <w:sz w:val="28"/>
        </w:rPr>
        <w:t>v</w:t>
      </w:r>
      <w:r w:rsidRPr="00F36EAF">
        <w:rPr>
          <w:i/>
          <w:sz w:val="28"/>
          <w:vertAlign w:val="subscript"/>
        </w:rPr>
        <w:t>i</w:t>
      </w:r>
      <w:proofErr w:type="spellEnd"/>
      <w:r w:rsidRPr="00F36EAF">
        <w:rPr>
          <w:i/>
          <w:sz w:val="28"/>
        </w:rPr>
        <w:t xml:space="preserve">  </w:t>
      </w:r>
      <w:proofErr w:type="spellStart"/>
      <w:r w:rsidRPr="00F36EAF">
        <w:rPr>
          <w:i/>
          <w:sz w:val="28"/>
        </w:rPr>
        <w:t>v</w:t>
      </w:r>
      <w:r w:rsidRPr="00F36EAF">
        <w:rPr>
          <w:i/>
          <w:sz w:val="28"/>
          <w:vertAlign w:val="subscript"/>
        </w:rPr>
        <w:t>j</w:t>
      </w:r>
      <w:proofErr w:type="spellEnd"/>
      <w:r w:rsidRPr="00F36EAF">
        <w:rPr>
          <w:i/>
          <w:sz w:val="28"/>
        </w:rPr>
        <w:t xml:space="preserve">  </w:t>
      </w:r>
      <w:proofErr w:type="spellStart"/>
      <w:r w:rsidRPr="00F36EAF">
        <w:rPr>
          <w:i/>
          <w:sz w:val="28"/>
        </w:rPr>
        <w:t>ω</w:t>
      </w:r>
      <w:r w:rsidRPr="00F36EAF">
        <w:rPr>
          <w:i/>
          <w:sz w:val="28"/>
          <w:vertAlign w:val="subscript"/>
        </w:rPr>
        <w:t>ij</w:t>
      </w:r>
      <w:proofErr w:type="spellEnd"/>
      <w:r w:rsidRPr="00F36EAF">
        <w:rPr>
          <w:sz w:val="28"/>
        </w:rPr>
        <w:t xml:space="preserve"> </w:t>
      </w:r>
      <w:r>
        <w:rPr>
          <w:sz w:val="28"/>
        </w:rPr>
        <w:t>- ребро графа</w:t>
      </w:r>
      <w:r>
        <w:rPr>
          <w:sz w:val="28"/>
        </w:rPr>
        <w:br/>
      </w:r>
      <w:r>
        <w:rPr>
          <w:sz w:val="28"/>
        </w:rPr>
        <w:t>...</w:t>
      </w:r>
    </w:p>
    <w:p w14:paraId="017D6523" w14:textId="77777777" w:rsidR="00A2573B" w:rsidRDefault="001C0DB7" w:rsidP="00F36EAF">
      <w:pPr>
        <w:pStyle w:val="Textbody"/>
        <w:spacing w:line="360" w:lineRule="auto"/>
        <w:ind w:firstLine="709"/>
      </w:pPr>
      <w:r>
        <w:rPr>
          <w:sz w:val="28"/>
        </w:rPr>
        <w:t xml:space="preserve">Выходные </w:t>
      </w:r>
      <w:r>
        <w:rPr>
          <w:sz w:val="28"/>
        </w:rPr>
        <w:t>данные:</w:t>
      </w:r>
      <w:r>
        <w:rPr>
          <w:sz w:val="28"/>
        </w:rPr>
        <w:br/>
      </w:r>
      <w:proofErr w:type="spellStart"/>
      <w:r w:rsidRPr="00F36EAF">
        <w:rPr>
          <w:i/>
          <w:iCs/>
          <w:sz w:val="28"/>
        </w:rPr>
        <w:t>P</w:t>
      </w:r>
      <w:r w:rsidRPr="00F36EAF">
        <w:rPr>
          <w:i/>
          <w:iCs/>
          <w:sz w:val="28"/>
          <w:vertAlign w:val="subscript"/>
        </w:rPr>
        <w:t>max</w:t>
      </w:r>
      <w:proofErr w:type="spellEnd"/>
      <w:r>
        <w:rPr>
          <w:sz w:val="28"/>
        </w:rPr>
        <w:t xml:space="preserve"> - величина максимального потока</w:t>
      </w:r>
      <w:r>
        <w:rPr>
          <w:sz w:val="28"/>
        </w:rPr>
        <w:br/>
      </w:r>
      <w:proofErr w:type="spellStart"/>
      <w:proofErr w:type="gramStart"/>
      <w:r w:rsidRPr="00F36EAF">
        <w:rPr>
          <w:i/>
          <w:sz w:val="28"/>
        </w:rPr>
        <w:t>v</w:t>
      </w:r>
      <w:r w:rsidRPr="00F36EAF">
        <w:rPr>
          <w:i/>
          <w:sz w:val="28"/>
          <w:vertAlign w:val="subscript"/>
        </w:rPr>
        <w:t>i</w:t>
      </w:r>
      <w:proofErr w:type="spellEnd"/>
      <w:r w:rsidRPr="00F36EAF">
        <w:rPr>
          <w:i/>
          <w:sz w:val="28"/>
        </w:rPr>
        <w:t xml:space="preserve">  </w:t>
      </w:r>
      <w:proofErr w:type="spellStart"/>
      <w:r w:rsidRPr="00F36EAF">
        <w:rPr>
          <w:i/>
          <w:sz w:val="28"/>
        </w:rPr>
        <w:t>v</w:t>
      </w:r>
      <w:r w:rsidRPr="00F36EAF">
        <w:rPr>
          <w:i/>
          <w:sz w:val="28"/>
          <w:vertAlign w:val="subscript"/>
        </w:rPr>
        <w:t>j</w:t>
      </w:r>
      <w:proofErr w:type="spellEnd"/>
      <w:proofErr w:type="gramEnd"/>
      <w:r w:rsidRPr="00F36EAF">
        <w:rPr>
          <w:i/>
          <w:sz w:val="28"/>
        </w:rPr>
        <w:t xml:space="preserve">  </w:t>
      </w:r>
      <w:proofErr w:type="spellStart"/>
      <w:r w:rsidRPr="00F36EAF">
        <w:rPr>
          <w:i/>
          <w:sz w:val="28"/>
        </w:rPr>
        <w:t>ω</w:t>
      </w:r>
      <w:r w:rsidRPr="00F36EAF">
        <w:rPr>
          <w:i/>
          <w:sz w:val="28"/>
          <w:vertAlign w:val="subscript"/>
        </w:rPr>
        <w:t>ij</w:t>
      </w:r>
      <w:proofErr w:type="spellEnd"/>
      <w:r w:rsidRPr="00F36EAF">
        <w:rPr>
          <w:i/>
          <w:sz w:val="28"/>
        </w:rPr>
        <w:t xml:space="preserve"> </w:t>
      </w:r>
      <w:r>
        <w:rPr>
          <w:sz w:val="28"/>
        </w:rPr>
        <w:t>- ребро графа с фактической величиной протекающего потока</w:t>
      </w:r>
      <w:r>
        <w:rPr>
          <w:sz w:val="28"/>
        </w:rPr>
        <w:br/>
      </w:r>
      <w:proofErr w:type="spellStart"/>
      <w:r w:rsidRPr="00F36EAF">
        <w:rPr>
          <w:i/>
          <w:sz w:val="28"/>
        </w:rPr>
        <w:t>v</w:t>
      </w:r>
      <w:r w:rsidRPr="00F36EAF">
        <w:rPr>
          <w:i/>
          <w:sz w:val="28"/>
          <w:vertAlign w:val="subscript"/>
        </w:rPr>
        <w:t>i</w:t>
      </w:r>
      <w:proofErr w:type="spellEnd"/>
      <w:r w:rsidRPr="00F36EAF">
        <w:rPr>
          <w:i/>
          <w:sz w:val="28"/>
        </w:rPr>
        <w:t xml:space="preserve">  </w:t>
      </w:r>
      <w:proofErr w:type="spellStart"/>
      <w:r w:rsidRPr="00F36EAF">
        <w:rPr>
          <w:i/>
          <w:sz w:val="28"/>
        </w:rPr>
        <w:t>v</w:t>
      </w:r>
      <w:r w:rsidRPr="00F36EAF">
        <w:rPr>
          <w:i/>
          <w:sz w:val="28"/>
          <w:vertAlign w:val="subscript"/>
        </w:rPr>
        <w:t>j</w:t>
      </w:r>
      <w:proofErr w:type="spellEnd"/>
      <w:r w:rsidRPr="00F36EAF">
        <w:rPr>
          <w:i/>
          <w:sz w:val="28"/>
        </w:rPr>
        <w:t xml:space="preserve">  </w:t>
      </w:r>
      <w:proofErr w:type="spellStart"/>
      <w:r w:rsidRPr="00F36EAF">
        <w:rPr>
          <w:i/>
          <w:sz w:val="28"/>
        </w:rPr>
        <w:t>ω</w:t>
      </w:r>
      <w:r w:rsidRPr="00F36EAF">
        <w:rPr>
          <w:i/>
          <w:sz w:val="28"/>
          <w:vertAlign w:val="subscript"/>
        </w:rPr>
        <w:t>ij</w:t>
      </w:r>
      <w:proofErr w:type="spellEnd"/>
      <w:r w:rsidRPr="00F36EAF">
        <w:rPr>
          <w:i/>
          <w:sz w:val="28"/>
        </w:rPr>
        <w:t xml:space="preserve"> </w:t>
      </w:r>
      <w:r>
        <w:rPr>
          <w:sz w:val="28"/>
        </w:rPr>
        <w:t>- ребро графа с фактической величиной протекающего потока</w:t>
      </w:r>
      <w:r>
        <w:rPr>
          <w:sz w:val="28"/>
        </w:rPr>
        <w:br/>
      </w:r>
      <w:r>
        <w:rPr>
          <w:sz w:val="28"/>
        </w:rPr>
        <w:t>…</w:t>
      </w:r>
    </w:p>
    <w:p w14:paraId="429DA058" w14:textId="77777777" w:rsidR="00A2573B" w:rsidRDefault="00A2573B" w:rsidP="00F36EAF">
      <w:pPr>
        <w:pStyle w:val="Textbody"/>
        <w:spacing w:line="360" w:lineRule="auto"/>
        <w:ind w:firstLine="709"/>
        <w:rPr>
          <w:rFonts w:ascii="Roboto, sans-serif" w:hAnsi="Roboto, sans-serif"/>
          <w:color w:val="222222"/>
          <w:sz w:val="19"/>
        </w:rPr>
      </w:pPr>
    </w:p>
    <w:p w14:paraId="5D302EF7" w14:textId="222FFF87" w:rsidR="00A2573B" w:rsidRDefault="001C0DB7" w:rsidP="00F36EAF">
      <w:pPr>
        <w:pStyle w:val="Textbody"/>
        <w:spacing w:line="360" w:lineRule="auto"/>
        <w:ind w:firstLine="709"/>
      </w:pPr>
      <w:r>
        <w:rPr>
          <w:sz w:val="28"/>
        </w:rPr>
        <w:tab/>
        <w:t>В ответе выходные рёбра отсортируйте в лексикографическом порядке п</w:t>
      </w:r>
      <w:r>
        <w:rPr>
          <w:sz w:val="28"/>
        </w:rPr>
        <w:t>о первой вершине, потом по второй (в ответе должны присутствовать все указанные входные рёбра, даже если поток в них равен 0).</w:t>
      </w:r>
    </w:p>
    <w:p w14:paraId="1C869811" w14:textId="77777777" w:rsidR="00A2573B" w:rsidRPr="00F36EAF" w:rsidRDefault="001C0DB7" w:rsidP="00F36EAF">
      <w:pPr>
        <w:pStyle w:val="Textbody"/>
        <w:spacing w:after="0" w:line="360" w:lineRule="auto"/>
        <w:ind w:firstLine="709"/>
        <w:rPr>
          <w:lang w:val="en-US"/>
        </w:rPr>
      </w:pPr>
      <w:r>
        <w:rPr>
          <w:b/>
          <w:bCs/>
          <w:color w:val="222222"/>
          <w:sz w:val="28"/>
          <w:shd w:val="clear" w:color="auto" w:fill="FFFFFF"/>
          <w:lang w:val="en-US"/>
        </w:rPr>
        <w:lastRenderedPageBreak/>
        <w:t>Sample Input:</w:t>
      </w:r>
    </w:p>
    <w:p w14:paraId="728491F3" w14:textId="77777777" w:rsidR="00A2573B" w:rsidRPr="00F36EAF" w:rsidRDefault="001C0DB7" w:rsidP="00F36EAF">
      <w:pPr>
        <w:pStyle w:val="PreformattedText"/>
        <w:spacing w:line="360" w:lineRule="auto"/>
        <w:ind w:firstLine="709"/>
        <w:rPr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  <w:lang w:val="en-US"/>
        </w:rPr>
        <w:tab/>
        <w:t>7</w:t>
      </w:r>
    </w:p>
    <w:p w14:paraId="62E005F2" w14:textId="77777777" w:rsidR="00A2573B" w:rsidRPr="00F36EAF" w:rsidRDefault="001C0DB7" w:rsidP="00F36EAF">
      <w:pPr>
        <w:pStyle w:val="PreformattedText"/>
        <w:spacing w:line="360" w:lineRule="auto"/>
        <w:ind w:firstLine="709"/>
        <w:rPr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  <w:lang w:val="en-US"/>
        </w:rPr>
        <w:tab/>
        <w:t>a</w:t>
      </w:r>
    </w:p>
    <w:p w14:paraId="4750F9B1" w14:textId="77777777" w:rsidR="00A2573B" w:rsidRPr="00F36EAF" w:rsidRDefault="001C0DB7" w:rsidP="00F36EAF">
      <w:pPr>
        <w:pStyle w:val="PreformattedText"/>
        <w:spacing w:line="360" w:lineRule="auto"/>
        <w:ind w:firstLine="709"/>
        <w:rPr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  <w:lang w:val="en-US"/>
        </w:rPr>
        <w:tab/>
        <w:t>f</w:t>
      </w:r>
    </w:p>
    <w:p w14:paraId="0887E0E8" w14:textId="77777777" w:rsidR="00A2573B" w:rsidRPr="00F36EAF" w:rsidRDefault="001C0DB7" w:rsidP="00F36EAF">
      <w:pPr>
        <w:pStyle w:val="PreformattedText"/>
        <w:spacing w:line="360" w:lineRule="auto"/>
        <w:ind w:firstLine="709"/>
        <w:rPr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  <w:lang w:val="en-US"/>
        </w:rPr>
        <w:tab/>
        <w:t>a b 7</w:t>
      </w:r>
    </w:p>
    <w:p w14:paraId="5FCBE372" w14:textId="77777777" w:rsidR="00A2573B" w:rsidRPr="00F36EAF" w:rsidRDefault="001C0DB7" w:rsidP="00F36EAF">
      <w:pPr>
        <w:pStyle w:val="PreformattedText"/>
        <w:spacing w:line="360" w:lineRule="auto"/>
        <w:ind w:firstLine="709"/>
        <w:rPr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  <w:lang w:val="en-US"/>
        </w:rPr>
        <w:tab/>
        <w:t>a c 6</w:t>
      </w:r>
    </w:p>
    <w:p w14:paraId="2BE16AFA" w14:textId="77777777" w:rsidR="00A2573B" w:rsidRPr="00F36EAF" w:rsidRDefault="001C0DB7" w:rsidP="00F36EAF">
      <w:pPr>
        <w:pStyle w:val="PreformattedText"/>
        <w:spacing w:line="360" w:lineRule="auto"/>
        <w:ind w:firstLine="709"/>
        <w:rPr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  <w:lang w:val="en-US"/>
        </w:rPr>
        <w:tab/>
        <w:t>b d 6</w:t>
      </w:r>
    </w:p>
    <w:p w14:paraId="01D1B524" w14:textId="77777777" w:rsidR="00A2573B" w:rsidRPr="00F36EAF" w:rsidRDefault="001C0DB7" w:rsidP="00F36EAF">
      <w:pPr>
        <w:pStyle w:val="PreformattedText"/>
        <w:spacing w:line="360" w:lineRule="auto"/>
        <w:ind w:firstLine="709"/>
        <w:rPr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  <w:lang w:val="en-US"/>
        </w:rPr>
        <w:tab/>
        <w:t>c f 9</w:t>
      </w:r>
    </w:p>
    <w:p w14:paraId="651EE205" w14:textId="77777777" w:rsidR="00A2573B" w:rsidRPr="00F36EAF" w:rsidRDefault="001C0DB7" w:rsidP="00F36EAF">
      <w:pPr>
        <w:pStyle w:val="PreformattedText"/>
        <w:spacing w:line="360" w:lineRule="auto"/>
        <w:ind w:firstLine="709"/>
        <w:rPr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  <w:lang w:val="en-US"/>
        </w:rPr>
        <w:tab/>
        <w:t>d e 3</w:t>
      </w:r>
    </w:p>
    <w:p w14:paraId="6CD1BFA5" w14:textId="77777777" w:rsidR="00A2573B" w:rsidRPr="00F36EAF" w:rsidRDefault="001C0DB7" w:rsidP="00F36EAF">
      <w:pPr>
        <w:pStyle w:val="PreformattedText"/>
        <w:spacing w:line="360" w:lineRule="auto"/>
        <w:ind w:firstLine="709"/>
        <w:rPr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  <w:lang w:val="en-US"/>
        </w:rPr>
        <w:tab/>
        <w:t>d f 4</w:t>
      </w:r>
    </w:p>
    <w:p w14:paraId="45B20804" w14:textId="77777777" w:rsidR="00A2573B" w:rsidRPr="00F36EAF" w:rsidRDefault="001C0DB7" w:rsidP="00F36EAF">
      <w:pPr>
        <w:pStyle w:val="PreformattedText"/>
        <w:spacing w:line="360" w:lineRule="auto"/>
        <w:ind w:firstLine="709"/>
        <w:rPr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  <w:lang w:val="en-US"/>
        </w:rPr>
        <w:tab/>
        <w:t>e c 2</w:t>
      </w:r>
    </w:p>
    <w:p w14:paraId="59EA4AA8" w14:textId="77777777" w:rsidR="00A2573B" w:rsidRPr="00F36EAF" w:rsidRDefault="00A2573B" w:rsidP="00F36EAF">
      <w:pPr>
        <w:pStyle w:val="PreformattedText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3EFAA2" w14:textId="77777777" w:rsidR="00A2573B" w:rsidRPr="00F36EAF" w:rsidRDefault="001C0DB7" w:rsidP="00F36EAF">
      <w:pPr>
        <w:pStyle w:val="Textbody"/>
        <w:spacing w:after="0" w:line="360" w:lineRule="auto"/>
        <w:ind w:firstLine="709"/>
        <w:rPr>
          <w:lang w:val="en-US"/>
        </w:rPr>
      </w:pPr>
      <w:r>
        <w:rPr>
          <w:b/>
          <w:bCs/>
          <w:color w:val="222222"/>
          <w:sz w:val="28"/>
          <w:lang w:val="en-US"/>
        </w:rPr>
        <w:tab/>
        <w:t>Sample Output:</w:t>
      </w:r>
    </w:p>
    <w:p w14:paraId="6721C608" w14:textId="77777777" w:rsidR="00A2573B" w:rsidRPr="00F36EAF" w:rsidRDefault="001C0DB7" w:rsidP="00F36EAF">
      <w:pPr>
        <w:pStyle w:val="PreformattedText"/>
        <w:spacing w:line="360" w:lineRule="auto"/>
        <w:ind w:firstLine="709"/>
        <w:rPr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  <w:lang w:val="en-US"/>
        </w:rPr>
        <w:tab/>
        <w:t>12</w:t>
      </w:r>
    </w:p>
    <w:p w14:paraId="15B70F0E" w14:textId="77777777" w:rsidR="00A2573B" w:rsidRPr="00F36EAF" w:rsidRDefault="001C0DB7" w:rsidP="00F36EAF">
      <w:pPr>
        <w:pStyle w:val="PreformattedText"/>
        <w:spacing w:line="360" w:lineRule="auto"/>
        <w:ind w:firstLine="709"/>
        <w:rPr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  <w:lang w:val="en-US"/>
        </w:rPr>
        <w:tab/>
        <w:t>a b 6</w:t>
      </w:r>
    </w:p>
    <w:p w14:paraId="2AC94003" w14:textId="77777777" w:rsidR="00A2573B" w:rsidRPr="00F36EAF" w:rsidRDefault="001C0DB7" w:rsidP="00F36EAF">
      <w:pPr>
        <w:pStyle w:val="PreformattedText"/>
        <w:spacing w:line="360" w:lineRule="auto"/>
        <w:ind w:firstLine="709"/>
        <w:rPr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  <w:lang w:val="en-US"/>
        </w:rPr>
        <w:tab/>
        <w:t>a c 6</w:t>
      </w:r>
    </w:p>
    <w:p w14:paraId="05A98836" w14:textId="77777777" w:rsidR="00A2573B" w:rsidRPr="00F36EAF" w:rsidRDefault="001C0DB7" w:rsidP="00F36EAF">
      <w:pPr>
        <w:pStyle w:val="PreformattedText"/>
        <w:spacing w:line="360" w:lineRule="auto"/>
        <w:ind w:firstLine="709"/>
        <w:rPr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  <w:lang w:val="en-US"/>
        </w:rPr>
        <w:tab/>
        <w:t>b d 6</w:t>
      </w:r>
    </w:p>
    <w:p w14:paraId="53DB4048" w14:textId="77777777" w:rsidR="00A2573B" w:rsidRPr="00F36EAF" w:rsidRDefault="001C0DB7" w:rsidP="00F36EAF">
      <w:pPr>
        <w:pStyle w:val="PreformattedText"/>
        <w:spacing w:line="360" w:lineRule="auto"/>
        <w:ind w:firstLine="709"/>
        <w:rPr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  <w:lang w:val="en-US"/>
        </w:rPr>
        <w:tab/>
        <w:t>c f 8</w:t>
      </w:r>
    </w:p>
    <w:p w14:paraId="1D3DDAA2" w14:textId="77777777" w:rsidR="00A2573B" w:rsidRPr="00F36EAF" w:rsidRDefault="001C0DB7" w:rsidP="00F36EAF">
      <w:pPr>
        <w:pStyle w:val="PreformattedText"/>
        <w:spacing w:line="360" w:lineRule="auto"/>
        <w:ind w:firstLine="709"/>
        <w:rPr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  <w:lang w:val="en-US"/>
        </w:rPr>
        <w:tab/>
        <w:t>d e 2</w:t>
      </w:r>
    </w:p>
    <w:p w14:paraId="68F92F79" w14:textId="77777777" w:rsidR="00A2573B" w:rsidRPr="00F36EAF" w:rsidRDefault="001C0DB7" w:rsidP="00F36EAF">
      <w:pPr>
        <w:pStyle w:val="PreformattedText"/>
        <w:spacing w:line="360" w:lineRule="auto"/>
        <w:ind w:firstLine="709"/>
        <w:rPr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4"/>
          <w:lang w:val="en-US"/>
        </w:rPr>
        <w:tab/>
        <w:t>d f 4</w:t>
      </w:r>
    </w:p>
    <w:p w14:paraId="3A9F1EC2" w14:textId="77777777" w:rsidR="00A2573B" w:rsidRDefault="001C0DB7" w:rsidP="00F36EAF">
      <w:pPr>
        <w:pStyle w:val="PreformattedText"/>
        <w:spacing w:line="360" w:lineRule="auto"/>
        <w:ind w:firstLine="709"/>
      </w:pPr>
      <w:r>
        <w:rPr>
          <w:rFonts w:ascii="Times New Roman" w:eastAsia="Times New Roman" w:hAnsi="Times New Roman" w:cs="Times New Roman"/>
          <w:color w:val="222222"/>
          <w:sz w:val="28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4"/>
        </w:rPr>
        <w:t>e c 2</w:t>
      </w:r>
    </w:p>
    <w:p w14:paraId="056BBE3D" w14:textId="77777777" w:rsidR="00A2573B" w:rsidRDefault="00A2573B" w:rsidP="00F36EAF">
      <w:pPr>
        <w:pStyle w:val="PreformattedText"/>
        <w:spacing w:line="360" w:lineRule="auto"/>
        <w:ind w:firstLine="709"/>
        <w:rPr>
          <w:rFonts w:ascii="JetBrains Mono" w:hAnsi="JetBrains Mono"/>
          <w:color w:val="000000"/>
          <w:sz w:val="19"/>
        </w:rPr>
      </w:pPr>
    </w:p>
    <w:p w14:paraId="116DE1C3" w14:textId="77777777" w:rsidR="00A2573B" w:rsidRDefault="00A2573B" w:rsidP="00F36EAF">
      <w:pPr>
        <w:pStyle w:val="Textbody"/>
        <w:spacing w:after="0" w:line="360" w:lineRule="auto"/>
        <w:ind w:firstLine="709"/>
      </w:pPr>
    </w:p>
    <w:p w14:paraId="3F7AA0C6" w14:textId="77777777" w:rsidR="00A2573B" w:rsidRDefault="00A2573B" w:rsidP="00F36EAF">
      <w:pPr>
        <w:pStyle w:val="Textbody"/>
        <w:spacing w:after="0" w:line="360" w:lineRule="auto"/>
        <w:ind w:firstLine="709"/>
      </w:pPr>
    </w:p>
    <w:p w14:paraId="5E76A8D7" w14:textId="77777777" w:rsidR="00A2573B" w:rsidRDefault="00A2573B" w:rsidP="00F36EAF">
      <w:pPr>
        <w:pStyle w:val="Textbody"/>
        <w:spacing w:after="0" w:line="360" w:lineRule="auto"/>
        <w:ind w:firstLine="709"/>
      </w:pPr>
    </w:p>
    <w:p w14:paraId="093822F1" w14:textId="77777777" w:rsidR="00A2573B" w:rsidRDefault="00A2573B" w:rsidP="00F36EAF">
      <w:pPr>
        <w:pStyle w:val="Textbody"/>
        <w:spacing w:after="0" w:line="360" w:lineRule="auto"/>
        <w:ind w:firstLine="709"/>
      </w:pPr>
    </w:p>
    <w:p w14:paraId="49A11B11" w14:textId="77777777" w:rsidR="00A2573B" w:rsidRDefault="001C0DB7" w:rsidP="00F36EAF">
      <w:pPr>
        <w:pStyle w:val="Textbody"/>
        <w:spacing w:after="0" w:line="360" w:lineRule="auto"/>
        <w:ind w:firstLine="709"/>
      </w:pPr>
      <w:r>
        <w:rPr>
          <w:b/>
          <w:bCs/>
          <w:color w:val="222222"/>
          <w:sz w:val="28"/>
          <w:shd w:val="clear" w:color="auto" w:fill="FFFFFF"/>
        </w:rPr>
        <w:t>Вариант 2.</w:t>
      </w:r>
    </w:p>
    <w:p w14:paraId="449838C3" w14:textId="77777777" w:rsidR="00A2573B" w:rsidRDefault="001C0DB7" w:rsidP="00F36EAF">
      <w:pPr>
        <w:pStyle w:val="Textbody"/>
        <w:spacing w:after="0" w:line="360" w:lineRule="auto"/>
        <w:ind w:firstLine="709"/>
      </w:pPr>
      <w:r>
        <w:rPr>
          <w:color w:val="222222"/>
          <w:sz w:val="28"/>
          <w:shd w:val="clear" w:color="auto" w:fill="FFFFFF"/>
        </w:rPr>
        <w:t>Поиск в ширину. Обработка совокупности вершин текущего фронта как единого целого, дуги выбираются в порядке уменьшения остаточных пропускных способностей.</w:t>
      </w:r>
    </w:p>
    <w:p w14:paraId="1EC665A9" w14:textId="77777777" w:rsidR="00A2573B" w:rsidRDefault="00A2573B" w:rsidP="00F36EAF">
      <w:pPr>
        <w:pStyle w:val="Textbody"/>
        <w:spacing w:after="0" w:line="360" w:lineRule="auto"/>
        <w:ind w:firstLine="709"/>
      </w:pPr>
    </w:p>
    <w:p w14:paraId="3C36CF8C" w14:textId="77777777" w:rsidR="00A2573B" w:rsidRDefault="001C0DB7" w:rsidP="00F36EAF">
      <w:pPr>
        <w:pStyle w:val="Textbody"/>
        <w:spacing w:after="0" w:line="360" w:lineRule="auto"/>
        <w:ind w:firstLine="709"/>
      </w:pPr>
      <w:r>
        <w:rPr>
          <w:b/>
          <w:bCs/>
          <w:color w:val="222222"/>
          <w:sz w:val="28"/>
          <w:shd w:val="clear" w:color="auto" w:fill="FFFFFF"/>
        </w:rPr>
        <w:lastRenderedPageBreak/>
        <w:t>Описание алгоритмов:</w:t>
      </w:r>
    </w:p>
    <w:p w14:paraId="1DC50ED2" w14:textId="77777777" w:rsidR="00A2573B" w:rsidRDefault="001C0DB7" w:rsidP="00F36EAF">
      <w:pPr>
        <w:pStyle w:val="Textbody"/>
        <w:spacing w:line="360" w:lineRule="auto"/>
        <w:ind w:firstLine="709"/>
      </w:pPr>
      <w:r>
        <w:rPr>
          <w:b/>
          <w:bCs/>
          <w:color w:val="222222"/>
          <w:sz w:val="28"/>
          <w:shd w:val="clear" w:color="auto" w:fill="FFFFFF"/>
        </w:rPr>
        <w:tab/>
        <w:t>Алгор</w:t>
      </w:r>
      <w:r>
        <w:rPr>
          <w:b/>
          <w:bCs/>
          <w:sz w:val="28"/>
        </w:rPr>
        <w:t xml:space="preserve">итм нахождения пути (Поиск в </w:t>
      </w:r>
      <w:r>
        <w:rPr>
          <w:b/>
          <w:bCs/>
          <w:sz w:val="28"/>
        </w:rPr>
        <w:t>ширину).</w:t>
      </w:r>
    </w:p>
    <w:p w14:paraId="2BD6436A" w14:textId="77777777" w:rsidR="00A2573B" w:rsidRDefault="001C0DB7" w:rsidP="00F36EAF">
      <w:pPr>
        <w:pStyle w:val="Standard"/>
        <w:numPr>
          <w:ilvl w:val="0"/>
          <w:numId w:val="5"/>
        </w:numPr>
        <w:spacing w:after="283" w:line="360" w:lineRule="auto"/>
        <w:ind w:left="0" w:firstLine="709"/>
      </w:pPr>
      <w:r>
        <w:rPr>
          <w:color w:val="222222"/>
          <w:sz w:val="28"/>
          <w:shd w:val="clear" w:color="auto" w:fill="FFFFFF"/>
        </w:rPr>
        <w:t>В начале во фронте находится только первая вершина, далее фронтом становятся все соседи прошлого фронта. Прошлый фронт становится посещенным, поэтому к нему больше нельзя вернуться.</w:t>
      </w:r>
    </w:p>
    <w:p w14:paraId="55E50B07" w14:textId="77777777" w:rsidR="00A2573B" w:rsidRDefault="001C0DB7" w:rsidP="00F36EAF">
      <w:pPr>
        <w:pStyle w:val="Standard"/>
        <w:numPr>
          <w:ilvl w:val="0"/>
          <w:numId w:val="5"/>
        </w:numPr>
        <w:spacing w:after="283" w:line="360" w:lineRule="auto"/>
        <w:ind w:left="0" w:firstLine="709"/>
      </w:pPr>
      <w:r>
        <w:rPr>
          <w:color w:val="222222"/>
          <w:sz w:val="28"/>
          <w:shd w:val="clear" w:color="auto" w:fill="FFFFFF"/>
        </w:rPr>
        <w:t>При рассмотрении дуг между старым и новым фронтами сохраняется ма</w:t>
      </w:r>
      <w:r>
        <w:rPr>
          <w:color w:val="222222"/>
          <w:sz w:val="28"/>
          <w:shd w:val="clear" w:color="auto" w:fill="FFFFFF"/>
        </w:rPr>
        <w:t>ксимальная дуга для каждой вершины нового фронта.</w:t>
      </w:r>
    </w:p>
    <w:p w14:paraId="4EE4FD5C" w14:textId="77777777" w:rsidR="00A2573B" w:rsidRDefault="001C0DB7" w:rsidP="00F36EAF">
      <w:pPr>
        <w:pStyle w:val="Standard"/>
        <w:numPr>
          <w:ilvl w:val="0"/>
          <w:numId w:val="5"/>
        </w:numPr>
        <w:spacing w:after="283" w:line="360" w:lineRule="auto"/>
        <w:ind w:left="0" w:firstLine="709"/>
      </w:pPr>
      <w:r>
        <w:rPr>
          <w:color w:val="222222"/>
          <w:sz w:val="28"/>
          <w:shd w:val="clear" w:color="auto" w:fill="FFFFFF"/>
        </w:rPr>
        <w:t>Поиск завершается, когда алгоритм дойдет до конечной вершины. Далее восстанавливается путь по сохраненным дугам. Восстановление пути однозначно, так как после отбора в каждую вершину входит только одна сохр</w:t>
      </w:r>
      <w:r>
        <w:rPr>
          <w:color w:val="222222"/>
          <w:sz w:val="28"/>
          <w:shd w:val="clear" w:color="auto" w:fill="FFFFFF"/>
        </w:rPr>
        <w:t>аненная дуга.</w:t>
      </w:r>
    </w:p>
    <w:p w14:paraId="41D888E4" w14:textId="77777777" w:rsidR="00A2573B" w:rsidRDefault="00A2573B" w:rsidP="00F36EAF">
      <w:pPr>
        <w:pStyle w:val="Standard"/>
        <w:spacing w:after="283" w:line="360" w:lineRule="auto"/>
        <w:ind w:firstLine="709"/>
      </w:pPr>
    </w:p>
    <w:p w14:paraId="2B085DD5" w14:textId="77777777" w:rsidR="00A2573B" w:rsidRDefault="001C0DB7" w:rsidP="00F36EAF">
      <w:pPr>
        <w:pStyle w:val="Standard"/>
        <w:spacing w:after="283" w:line="360" w:lineRule="auto"/>
        <w:ind w:firstLine="709"/>
      </w:pPr>
      <w:r>
        <w:rPr>
          <w:b/>
          <w:bCs/>
          <w:color w:val="222222"/>
          <w:sz w:val="28"/>
          <w:shd w:val="clear" w:color="auto" w:fill="FFFFFF"/>
        </w:rPr>
        <w:tab/>
        <w:t>Алгоритм Форда-</w:t>
      </w:r>
      <w:proofErr w:type="spellStart"/>
      <w:r>
        <w:rPr>
          <w:b/>
          <w:bCs/>
          <w:color w:val="222222"/>
          <w:sz w:val="28"/>
          <w:shd w:val="clear" w:color="auto" w:fill="FFFFFF"/>
        </w:rPr>
        <w:t>Фалкерсона</w:t>
      </w:r>
      <w:proofErr w:type="spellEnd"/>
      <w:r>
        <w:rPr>
          <w:b/>
          <w:bCs/>
          <w:color w:val="222222"/>
          <w:sz w:val="28"/>
          <w:shd w:val="clear" w:color="auto" w:fill="FFFFFF"/>
        </w:rPr>
        <w:t xml:space="preserve"> (поиск максимального потока).</w:t>
      </w:r>
    </w:p>
    <w:p w14:paraId="7B048765" w14:textId="77777777" w:rsidR="00A2573B" w:rsidRDefault="001C0DB7" w:rsidP="00F36EAF">
      <w:pPr>
        <w:pStyle w:val="Standard"/>
        <w:numPr>
          <w:ilvl w:val="0"/>
          <w:numId w:val="6"/>
        </w:numPr>
        <w:spacing w:after="283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 начале находится первый доступный путь с ненулевой остаточной пропускной способностью.</w:t>
      </w:r>
    </w:p>
    <w:p w14:paraId="77CB37C8" w14:textId="65D46E63" w:rsidR="00A2573B" w:rsidRDefault="001C0DB7" w:rsidP="00F36EAF">
      <w:pPr>
        <w:pStyle w:val="Standard"/>
        <w:numPr>
          <w:ilvl w:val="0"/>
          <w:numId w:val="6"/>
        </w:numPr>
        <w:spacing w:after="283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Далее по данному пути пропускается поток, </w:t>
      </w:r>
      <w:r w:rsidR="00F36EAF">
        <w:rPr>
          <w:sz w:val="28"/>
          <w:szCs w:val="28"/>
        </w:rPr>
        <w:t>соответствующий</w:t>
      </w:r>
      <w:r>
        <w:rPr>
          <w:sz w:val="28"/>
          <w:szCs w:val="28"/>
        </w:rPr>
        <w:t xml:space="preserve"> минимальной из пропускных способностей</w:t>
      </w:r>
      <w:r>
        <w:rPr>
          <w:sz w:val="28"/>
          <w:szCs w:val="28"/>
        </w:rPr>
        <w:t xml:space="preserve"> ребер этого пути. Другими словами, от всех ребер отнимается значение данного потока, а к обратным </w:t>
      </w:r>
      <w:r w:rsidR="00F36EAF">
        <w:rPr>
          <w:sz w:val="28"/>
          <w:szCs w:val="28"/>
        </w:rPr>
        <w:t>рёбрам</w:t>
      </w:r>
      <w:r>
        <w:rPr>
          <w:sz w:val="28"/>
          <w:szCs w:val="28"/>
        </w:rPr>
        <w:t xml:space="preserve"> прибавляется это значение.</w:t>
      </w:r>
    </w:p>
    <w:p w14:paraId="4A27EADE" w14:textId="77777777" w:rsidR="00A2573B" w:rsidRDefault="001C0DB7" w:rsidP="00F36EAF">
      <w:pPr>
        <w:pStyle w:val="Standard"/>
        <w:numPr>
          <w:ilvl w:val="0"/>
          <w:numId w:val="6"/>
        </w:numPr>
        <w:spacing w:after="283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Полученное значение прибавляется к переменной, которая считает максимальный поток.</w:t>
      </w:r>
    </w:p>
    <w:p w14:paraId="786A202F" w14:textId="77777777" w:rsidR="00A2573B" w:rsidRDefault="001C0DB7" w:rsidP="00F36EAF">
      <w:pPr>
        <w:pStyle w:val="Standard"/>
        <w:numPr>
          <w:ilvl w:val="0"/>
          <w:numId w:val="6"/>
        </w:numPr>
        <w:spacing w:after="283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Алгоритм завершается, когда больше невозм</w:t>
      </w:r>
      <w:r>
        <w:rPr>
          <w:sz w:val="28"/>
          <w:szCs w:val="28"/>
        </w:rPr>
        <w:t>ожно найти доступный путь.</w:t>
      </w:r>
    </w:p>
    <w:p w14:paraId="392EBE66" w14:textId="77777777" w:rsidR="00F36EAF" w:rsidRDefault="00F36EAF" w:rsidP="00F36EAF">
      <w:pPr>
        <w:pStyle w:val="a5"/>
        <w:spacing w:before="0" w:after="0" w:line="360" w:lineRule="auto"/>
        <w:ind w:firstLine="709"/>
        <w:rPr>
          <w:b/>
          <w:bCs/>
          <w:color w:val="000000"/>
          <w:sz w:val="28"/>
        </w:rPr>
      </w:pPr>
    </w:p>
    <w:p w14:paraId="1A61AD9A" w14:textId="1DC211BA" w:rsidR="00A2573B" w:rsidRPr="00F36EAF" w:rsidRDefault="001C0DB7" w:rsidP="00F36EAF">
      <w:pPr>
        <w:pStyle w:val="a5"/>
        <w:spacing w:before="0" w:after="0"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color w:val="000000"/>
          <w:sz w:val="28"/>
        </w:rPr>
        <w:lastRenderedPageBreak/>
        <w:tab/>
      </w:r>
      <w:r w:rsidRPr="00F36EAF">
        <w:rPr>
          <w:b/>
          <w:bCs/>
          <w:color w:val="000000"/>
          <w:sz w:val="28"/>
          <w:szCs w:val="28"/>
        </w:rPr>
        <w:t>Сложность алгоритма</w:t>
      </w:r>
      <w:r w:rsidRPr="00F36EAF">
        <w:rPr>
          <w:b/>
          <w:bCs/>
          <w:color w:val="222222"/>
          <w:sz w:val="28"/>
          <w:szCs w:val="28"/>
          <w:shd w:val="clear" w:color="auto" w:fill="FFFFFF"/>
        </w:rPr>
        <w:t xml:space="preserve"> Форда-</w:t>
      </w:r>
      <w:proofErr w:type="spellStart"/>
      <w:r w:rsidRPr="00F36EAF">
        <w:rPr>
          <w:b/>
          <w:bCs/>
          <w:color w:val="222222"/>
          <w:sz w:val="28"/>
          <w:szCs w:val="28"/>
          <w:shd w:val="clear" w:color="auto" w:fill="FFFFFF"/>
        </w:rPr>
        <w:t>Фалкерсона</w:t>
      </w:r>
      <w:proofErr w:type="spellEnd"/>
      <w:r w:rsidRPr="00F36EAF">
        <w:rPr>
          <w:b/>
          <w:bCs/>
          <w:color w:val="222222"/>
          <w:sz w:val="28"/>
          <w:szCs w:val="28"/>
          <w:shd w:val="clear" w:color="auto" w:fill="FFFFFF"/>
        </w:rPr>
        <w:t>:</w:t>
      </w:r>
    </w:p>
    <w:p w14:paraId="304DB09B" w14:textId="77777777" w:rsidR="00A2573B" w:rsidRDefault="001C0DB7" w:rsidP="00F36EAF">
      <w:pPr>
        <w:pStyle w:val="a5"/>
        <w:spacing w:before="0" w:after="0" w:line="360" w:lineRule="auto"/>
        <w:ind w:firstLine="709"/>
      </w:pPr>
      <w:r>
        <w:rPr>
          <w:color w:val="000000"/>
          <w:sz w:val="28"/>
        </w:rPr>
        <w:tab/>
        <w:t xml:space="preserve">В </w:t>
      </w:r>
      <w:proofErr w:type="spellStart"/>
      <w:r>
        <w:rPr>
          <w:color w:val="000000"/>
          <w:sz w:val="28"/>
        </w:rPr>
        <w:t>худщем</w:t>
      </w:r>
      <w:proofErr w:type="spellEnd"/>
      <w:r>
        <w:rPr>
          <w:color w:val="000000"/>
          <w:sz w:val="28"/>
        </w:rPr>
        <w:t xml:space="preserve"> случае алгоритм увеличивает поток на каждой итерации на единицу, тогда всего итераций будет </w:t>
      </w:r>
      <w:r>
        <w:rPr>
          <w:color w:val="000000"/>
          <w:sz w:val="28"/>
          <w:lang w:val="en-US"/>
        </w:rPr>
        <w:t>F</w:t>
      </w:r>
      <w:r>
        <w:rPr>
          <w:color w:val="000000"/>
          <w:sz w:val="28"/>
        </w:rPr>
        <w:t xml:space="preserve">, где </w:t>
      </w:r>
      <w:r>
        <w:rPr>
          <w:color w:val="000000"/>
          <w:sz w:val="28"/>
          <w:lang w:val="en-US"/>
        </w:rPr>
        <w:t>F</w:t>
      </w:r>
      <w:r>
        <w:rPr>
          <w:color w:val="000000"/>
          <w:sz w:val="28"/>
        </w:rPr>
        <w:t xml:space="preserve"> – величина максимального потока. На каждой итерации совершается поиск в </w:t>
      </w:r>
      <w:r>
        <w:rPr>
          <w:color w:val="000000"/>
          <w:sz w:val="28"/>
        </w:rPr>
        <w:t xml:space="preserve">ширину, сложность которого равна </w:t>
      </w:r>
      <w:proofErr w:type="gramStart"/>
      <w:r>
        <w:rPr>
          <w:color w:val="000000"/>
          <w:sz w:val="28"/>
          <w:lang w:val="en-US"/>
        </w:rPr>
        <w:t>O</w:t>
      </w:r>
      <w:r>
        <w:rPr>
          <w:color w:val="000000"/>
          <w:sz w:val="28"/>
        </w:rPr>
        <w:t>(</w:t>
      </w:r>
      <w:proofErr w:type="gramEnd"/>
      <w:r>
        <w:rPr>
          <w:color w:val="000000"/>
          <w:sz w:val="28"/>
          <w:lang w:val="en-US"/>
        </w:rPr>
        <w:t>V</w:t>
      </w:r>
      <w:r>
        <w:rPr>
          <w:color w:val="000000"/>
          <w:sz w:val="28"/>
        </w:rPr>
        <w:t xml:space="preserve"> + </w:t>
      </w:r>
      <w:r>
        <w:rPr>
          <w:color w:val="000000"/>
          <w:sz w:val="28"/>
          <w:lang w:val="en-US"/>
        </w:rPr>
        <w:t>E</w:t>
      </w:r>
      <w:r>
        <w:rPr>
          <w:color w:val="000000"/>
          <w:sz w:val="28"/>
        </w:rPr>
        <w:t xml:space="preserve">). Итоговая сложность по времени — </w:t>
      </w:r>
      <w:proofErr w:type="gramStart"/>
      <w:r>
        <w:rPr>
          <w:color w:val="000000"/>
          <w:sz w:val="28"/>
          <w:lang w:val="en-US"/>
        </w:rPr>
        <w:t>O</w:t>
      </w:r>
      <w:r>
        <w:rPr>
          <w:color w:val="000000"/>
          <w:sz w:val="28"/>
        </w:rPr>
        <w:t>(</w:t>
      </w:r>
      <w:proofErr w:type="gramEnd"/>
      <w:r>
        <w:rPr>
          <w:color w:val="000000"/>
          <w:sz w:val="28"/>
          <w:lang w:val="en-US"/>
        </w:rPr>
        <w:t>F</w:t>
      </w:r>
      <w:r>
        <w:rPr>
          <w:color w:val="000000"/>
          <w:sz w:val="28"/>
        </w:rPr>
        <w:t xml:space="preserve"> * (</w:t>
      </w:r>
      <w:r>
        <w:rPr>
          <w:color w:val="000000"/>
          <w:sz w:val="28"/>
          <w:lang w:val="en-US"/>
        </w:rPr>
        <w:t>V</w:t>
      </w:r>
      <w:r>
        <w:rPr>
          <w:color w:val="000000"/>
          <w:sz w:val="28"/>
        </w:rPr>
        <w:t xml:space="preserve"> + </w:t>
      </w:r>
      <w:r>
        <w:rPr>
          <w:color w:val="000000"/>
          <w:sz w:val="28"/>
          <w:lang w:val="en-US"/>
        </w:rPr>
        <w:t>E</w:t>
      </w:r>
      <w:r>
        <w:rPr>
          <w:color w:val="000000"/>
          <w:sz w:val="28"/>
        </w:rPr>
        <w:t>)).</w:t>
      </w:r>
    </w:p>
    <w:p w14:paraId="2F7D04F9" w14:textId="2AE2F1EA" w:rsidR="00A2573B" w:rsidRDefault="001C0DB7" w:rsidP="00F36EAF">
      <w:pPr>
        <w:pStyle w:val="a5"/>
        <w:spacing w:before="0" w:after="0" w:line="360" w:lineRule="auto"/>
        <w:ind w:firstLine="709"/>
      </w:pPr>
      <w:r>
        <w:rPr>
          <w:color w:val="000000"/>
          <w:sz w:val="28"/>
        </w:rPr>
        <w:tab/>
        <w:t xml:space="preserve">Данный алгоритм использует исходных граф, поэтому дополнительная память не нужна. Поиск в ширину хранит путь, родителя каждой вершины в обходе, посещенные </w:t>
      </w:r>
      <w:r>
        <w:rPr>
          <w:color w:val="000000"/>
          <w:sz w:val="28"/>
        </w:rPr>
        <w:t xml:space="preserve">вершины, поэтому итоговая сложность по памяти равна </w:t>
      </w:r>
      <w:proofErr w:type="gramStart"/>
      <w:r>
        <w:rPr>
          <w:color w:val="000000"/>
          <w:sz w:val="28"/>
          <w:lang w:val="en-US"/>
        </w:rPr>
        <w:t>O</w:t>
      </w:r>
      <w:r>
        <w:rPr>
          <w:color w:val="000000"/>
          <w:sz w:val="28"/>
        </w:rPr>
        <w:t>(</w:t>
      </w:r>
      <w:proofErr w:type="gramEnd"/>
      <w:r>
        <w:rPr>
          <w:color w:val="000000"/>
          <w:sz w:val="28"/>
        </w:rPr>
        <w:t xml:space="preserve">3 * </w:t>
      </w:r>
      <w:r>
        <w:rPr>
          <w:color w:val="000000"/>
          <w:sz w:val="28"/>
          <w:lang w:val="en-US"/>
        </w:rPr>
        <w:t>V</w:t>
      </w:r>
      <w:r>
        <w:rPr>
          <w:color w:val="000000"/>
          <w:sz w:val="28"/>
        </w:rPr>
        <w:t>)</w:t>
      </w:r>
      <w:r w:rsidR="00F36EAF">
        <w:rPr>
          <w:color w:val="000000"/>
          <w:sz w:val="28"/>
        </w:rPr>
        <w:t xml:space="preserve"> = О(</w:t>
      </w:r>
      <w:r w:rsidR="00F36EAF">
        <w:rPr>
          <w:color w:val="000000"/>
          <w:sz w:val="28"/>
          <w:lang w:val="en-US"/>
        </w:rPr>
        <w:t>V</w:t>
      </w:r>
      <w:r w:rsidR="00F36EAF" w:rsidRPr="00F36EAF">
        <w:rPr>
          <w:color w:val="000000"/>
          <w:sz w:val="28"/>
        </w:rPr>
        <w:t>)</w:t>
      </w:r>
      <w:r>
        <w:rPr>
          <w:color w:val="000000"/>
          <w:sz w:val="28"/>
        </w:rPr>
        <w:t>.</w:t>
      </w:r>
    </w:p>
    <w:p w14:paraId="6A34960D" w14:textId="77777777" w:rsidR="00A2573B" w:rsidRDefault="00A2573B" w:rsidP="00F36EAF">
      <w:pPr>
        <w:pStyle w:val="a5"/>
        <w:spacing w:before="0" w:after="0" w:line="360" w:lineRule="auto"/>
        <w:ind w:firstLine="709"/>
        <w:rPr>
          <w:color w:val="000000"/>
          <w:sz w:val="28"/>
        </w:rPr>
      </w:pPr>
    </w:p>
    <w:p w14:paraId="7E6D6981" w14:textId="77777777" w:rsidR="00A2573B" w:rsidRDefault="001C0DB7" w:rsidP="00F36EAF">
      <w:pPr>
        <w:pStyle w:val="a5"/>
        <w:spacing w:before="0" w:after="0" w:line="360" w:lineRule="auto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Функции и структуры данных:</w:t>
      </w:r>
    </w:p>
    <w:p w14:paraId="46757293" w14:textId="77777777" w:rsidR="00A2573B" w:rsidRPr="00C13E3B" w:rsidRDefault="001C0DB7" w:rsidP="00F36EAF">
      <w:pPr>
        <w:pStyle w:val="a5"/>
        <w:spacing w:before="0" w:after="0" w:line="360" w:lineRule="auto"/>
        <w:ind w:firstLine="709"/>
        <w:rPr>
          <w:i/>
          <w:iCs/>
          <w:color w:val="000000"/>
          <w:sz w:val="28"/>
        </w:rPr>
      </w:pPr>
      <w:r w:rsidRPr="00C13E3B">
        <w:rPr>
          <w:i/>
          <w:iCs/>
          <w:color w:val="000000"/>
          <w:sz w:val="28"/>
        </w:rPr>
        <w:tab/>
        <w:t>Структуры данных:</w:t>
      </w:r>
    </w:p>
    <w:p w14:paraId="22B93CDB" w14:textId="77777777" w:rsidR="00A2573B" w:rsidRDefault="001C0DB7" w:rsidP="00F36EAF">
      <w:pPr>
        <w:pStyle w:val="a5"/>
        <w:spacing w:before="0" w:after="0" w:line="360" w:lineRule="auto"/>
        <w:ind w:firstLine="709"/>
      </w:pPr>
      <w:r>
        <w:rPr>
          <w:color w:val="000000"/>
          <w:sz w:val="28"/>
        </w:rPr>
        <w:tab/>
      </w:r>
      <w:r>
        <w:rPr>
          <w:i/>
          <w:iCs/>
          <w:color w:val="000000"/>
          <w:sz w:val="28"/>
          <w:lang w:val="en-US"/>
        </w:rPr>
        <w:t>class</w:t>
      </w:r>
      <w:r>
        <w:rPr>
          <w:i/>
          <w:iCs/>
          <w:color w:val="000000"/>
          <w:sz w:val="28"/>
        </w:rPr>
        <w:t xml:space="preserve"> </w:t>
      </w:r>
      <w:r>
        <w:rPr>
          <w:i/>
          <w:iCs/>
          <w:color w:val="000000"/>
          <w:sz w:val="28"/>
          <w:lang w:val="en-US"/>
        </w:rPr>
        <w:t>Finding</w:t>
      </w:r>
      <w:r>
        <w:rPr>
          <w:i/>
          <w:iCs/>
          <w:color w:val="000000"/>
          <w:sz w:val="28"/>
        </w:rPr>
        <w:t xml:space="preserve"> </w:t>
      </w:r>
      <w:r>
        <w:rPr>
          <w:color w:val="000000"/>
          <w:sz w:val="28"/>
        </w:rPr>
        <w:t>– класс для поиска максимального потока</w:t>
      </w:r>
    </w:p>
    <w:p w14:paraId="37607407" w14:textId="77777777" w:rsidR="00A2573B" w:rsidRDefault="001C0DB7" w:rsidP="00F36EAF">
      <w:pPr>
        <w:pStyle w:val="Standard"/>
        <w:spacing w:line="360" w:lineRule="auto"/>
        <w:ind w:firstLine="709"/>
      </w:pPr>
      <w:r>
        <w:rPr>
          <w:color w:val="000000"/>
          <w:sz w:val="28"/>
        </w:rPr>
        <w:tab/>
      </w:r>
      <w:proofErr w:type="spellStart"/>
      <w:proofErr w:type="gramStart"/>
      <w:r>
        <w:rPr>
          <w:i/>
          <w:iCs/>
          <w:color w:val="000000"/>
          <w:sz w:val="28"/>
        </w:rPr>
        <w:t>std</w:t>
      </w:r>
      <w:proofErr w:type="spellEnd"/>
      <w:r>
        <w:rPr>
          <w:i/>
          <w:iCs/>
          <w:color w:val="000000"/>
          <w:sz w:val="28"/>
        </w:rPr>
        <w:t>::</w:t>
      </w:r>
      <w:proofErr w:type="spellStart"/>
      <w:proofErr w:type="gramEnd"/>
      <w:r>
        <w:rPr>
          <w:i/>
          <w:iCs/>
          <w:color w:val="000000"/>
          <w:sz w:val="28"/>
        </w:rPr>
        <w:t>map</w:t>
      </w:r>
      <w:proofErr w:type="spellEnd"/>
      <w:r>
        <w:rPr>
          <w:i/>
          <w:iCs/>
          <w:color w:val="000000"/>
          <w:sz w:val="28"/>
        </w:rPr>
        <w:t>&lt;</w:t>
      </w:r>
      <w:proofErr w:type="spellStart"/>
      <w:r>
        <w:rPr>
          <w:i/>
          <w:iCs/>
          <w:color w:val="000000"/>
          <w:sz w:val="28"/>
        </w:rPr>
        <w:t>char</w:t>
      </w:r>
      <w:proofErr w:type="spellEnd"/>
      <w:r>
        <w:rPr>
          <w:i/>
          <w:iCs/>
          <w:color w:val="000000"/>
          <w:sz w:val="28"/>
        </w:rPr>
        <w:t xml:space="preserve">, </w:t>
      </w:r>
      <w:proofErr w:type="spellStart"/>
      <w:r>
        <w:rPr>
          <w:i/>
          <w:iCs/>
          <w:color w:val="000000"/>
          <w:sz w:val="28"/>
        </w:rPr>
        <w:t>std</w:t>
      </w:r>
      <w:proofErr w:type="spellEnd"/>
      <w:r>
        <w:rPr>
          <w:i/>
          <w:iCs/>
          <w:color w:val="000000"/>
          <w:sz w:val="28"/>
        </w:rPr>
        <w:t>::</w:t>
      </w:r>
      <w:proofErr w:type="spellStart"/>
      <w:r>
        <w:rPr>
          <w:i/>
          <w:iCs/>
          <w:color w:val="000000"/>
          <w:sz w:val="28"/>
        </w:rPr>
        <w:t>map</w:t>
      </w:r>
      <w:proofErr w:type="spellEnd"/>
      <w:r>
        <w:rPr>
          <w:i/>
          <w:iCs/>
          <w:color w:val="000000"/>
          <w:sz w:val="28"/>
        </w:rPr>
        <w:t>&lt;</w:t>
      </w:r>
      <w:proofErr w:type="spellStart"/>
      <w:r>
        <w:rPr>
          <w:i/>
          <w:iCs/>
          <w:color w:val="000000"/>
          <w:sz w:val="28"/>
        </w:rPr>
        <w:t>char</w:t>
      </w:r>
      <w:proofErr w:type="spellEnd"/>
      <w:r>
        <w:rPr>
          <w:i/>
          <w:iCs/>
          <w:color w:val="000000"/>
          <w:sz w:val="28"/>
        </w:rPr>
        <w:t xml:space="preserve">, </w:t>
      </w:r>
      <w:proofErr w:type="spellStart"/>
      <w:r>
        <w:rPr>
          <w:i/>
          <w:iCs/>
          <w:color w:val="000000"/>
          <w:sz w:val="28"/>
        </w:rPr>
        <w:t>double</w:t>
      </w:r>
      <w:proofErr w:type="spellEnd"/>
      <w:r>
        <w:rPr>
          <w:i/>
          <w:iCs/>
          <w:color w:val="000000"/>
          <w:sz w:val="28"/>
        </w:rPr>
        <w:t xml:space="preserve">&gt;&gt; </w:t>
      </w:r>
      <w:proofErr w:type="spellStart"/>
      <w:r>
        <w:rPr>
          <w:i/>
          <w:iCs/>
          <w:color w:val="000000"/>
          <w:sz w:val="28"/>
        </w:rPr>
        <w:t>edges</w:t>
      </w:r>
      <w:proofErr w:type="spellEnd"/>
      <w:r>
        <w:rPr>
          <w:color w:val="000000"/>
          <w:sz w:val="28"/>
        </w:rPr>
        <w:t xml:space="preserve"> — ребра с пропускной способностью</w:t>
      </w:r>
    </w:p>
    <w:p w14:paraId="0A4FFB8D" w14:textId="77777777" w:rsidR="00A2573B" w:rsidRPr="00F36EAF" w:rsidRDefault="001C0DB7" w:rsidP="00F36EAF">
      <w:pPr>
        <w:pStyle w:val="Standard"/>
        <w:spacing w:line="360" w:lineRule="auto"/>
        <w:ind w:firstLine="709"/>
        <w:rPr>
          <w:lang w:val="en-US"/>
        </w:rPr>
      </w:pPr>
      <w:r>
        <w:rPr>
          <w:color w:val="000000"/>
          <w:sz w:val="28"/>
        </w:rPr>
        <w:tab/>
      </w:r>
      <w:proofErr w:type="gramStart"/>
      <w:r>
        <w:rPr>
          <w:i/>
          <w:iCs/>
          <w:color w:val="000000"/>
          <w:sz w:val="28"/>
          <w:lang w:val="en-US"/>
        </w:rPr>
        <w:t>std::</w:t>
      </w:r>
      <w:proofErr w:type="gramEnd"/>
      <w:r>
        <w:rPr>
          <w:i/>
          <w:iCs/>
          <w:color w:val="000000"/>
          <w:sz w:val="28"/>
          <w:lang w:val="en-US"/>
        </w:rPr>
        <w:t>map&lt;c</w:t>
      </w:r>
      <w:r>
        <w:rPr>
          <w:i/>
          <w:iCs/>
          <w:color w:val="000000"/>
          <w:sz w:val="28"/>
          <w:lang w:val="en-US"/>
        </w:rPr>
        <w:t>har, std::map&lt;char, double&gt;&gt; capacity</w:t>
      </w:r>
      <w:r>
        <w:rPr>
          <w:color w:val="000000"/>
          <w:sz w:val="28"/>
          <w:lang w:val="en-US"/>
        </w:rPr>
        <w:t xml:space="preserve"> — </w:t>
      </w:r>
      <w:r>
        <w:rPr>
          <w:color w:val="000000"/>
          <w:sz w:val="28"/>
        </w:rPr>
        <w:t>ребра</w:t>
      </w:r>
      <w:r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с</w:t>
      </w:r>
      <w:r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текущим</w:t>
      </w:r>
      <w:r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потоком</w:t>
      </w:r>
    </w:p>
    <w:p w14:paraId="3971FCE1" w14:textId="77777777" w:rsidR="00A2573B" w:rsidRPr="00F36EAF" w:rsidRDefault="001C0DB7" w:rsidP="00F36EAF">
      <w:pPr>
        <w:pStyle w:val="Standard"/>
        <w:spacing w:line="360" w:lineRule="auto"/>
        <w:ind w:firstLine="709"/>
        <w:rPr>
          <w:lang w:val="en-US"/>
        </w:rPr>
      </w:pPr>
      <w:r>
        <w:rPr>
          <w:color w:val="000000"/>
          <w:sz w:val="28"/>
          <w:lang w:val="en-US"/>
        </w:rPr>
        <w:tab/>
      </w:r>
      <w:proofErr w:type="gramStart"/>
      <w:r>
        <w:rPr>
          <w:i/>
          <w:iCs/>
          <w:color w:val="000000"/>
          <w:sz w:val="28"/>
          <w:lang w:val="en-US"/>
        </w:rPr>
        <w:t>std::</w:t>
      </w:r>
      <w:proofErr w:type="gramEnd"/>
      <w:r>
        <w:rPr>
          <w:i/>
          <w:iCs/>
          <w:color w:val="000000"/>
          <w:sz w:val="28"/>
          <w:lang w:val="en-US"/>
        </w:rPr>
        <w:t xml:space="preserve">set&lt;char&gt; visited </w:t>
      </w:r>
      <w:r>
        <w:rPr>
          <w:color w:val="000000"/>
          <w:sz w:val="28"/>
          <w:lang w:val="en-US"/>
        </w:rPr>
        <w:t xml:space="preserve">— </w:t>
      </w:r>
      <w:r>
        <w:rPr>
          <w:color w:val="000000"/>
          <w:sz w:val="28"/>
        </w:rPr>
        <w:t>посещенные</w:t>
      </w:r>
      <w:r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вершины</w:t>
      </w:r>
    </w:p>
    <w:p w14:paraId="64FF2777" w14:textId="77777777" w:rsidR="00A2573B" w:rsidRPr="00F36EAF" w:rsidRDefault="001C0DB7" w:rsidP="00F36EAF">
      <w:pPr>
        <w:pStyle w:val="Standard"/>
        <w:spacing w:line="360" w:lineRule="auto"/>
        <w:ind w:firstLine="709"/>
        <w:rPr>
          <w:lang w:val="en-US"/>
        </w:rPr>
      </w:pPr>
      <w:r>
        <w:rPr>
          <w:color w:val="000000"/>
          <w:sz w:val="28"/>
          <w:lang w:val="en-US"/>
        </w:rPr>
        <w:tab/>
      </w:r>
      <w:proofErr w:type="gramStart"/>
      <w:r>
        <w:rPr>
          <w:i/>
          <w:iCs/>
          <w:color w:val="000000"/>
          <w:sz w:val="28"/>
          <w:lang w:val="en-US"/>
        </w:rPr>
        <w:t>std::</w:t>
      </w:r>
      <w:proofErr w:type="gramEnd"/>
      <w:r>
        <w:rPr>
          <w:i/>
          <w:iCs/>
          <w:color w:val="000000"/>
          <w:sz w:val="28"/>
          <w:lang w:val="en-US"/>
        </w:rPr>
        <w:t>vector&lt;char&gt; path</w:t>
      </w:r>
      <w:r>
        <w:rPr>
          <w:color w:val="000000"/>
          <w:sz w:val="28"/>
          <w:lang w:val="en-US"/>
        </w:rPr>
        <w:t xml:space="preserve"> — </w:t>
      </w:r>
      <w:r>
        <w:rPr>
          <w:color w:val="000000"/>
          <w:sz w:val="28"/>
        </w:rPr>
        <w:t>путь</w:t>
      </w:r>
    </w:p>
    <w:p w14:paraId="2B99F75E" w14:textId="77777777" w:rsidR="00A2573B" w:rsidRDefault="00A2573B" w:rsidP="00F36EAF">
      <w:pPr>
        <w:pStyle w:val="Standard"/>
        <w:spacing w:line="360" w:lineRule="auto"/>
        <w:ind w:firstLine="709"/>
        <w:rPr>
          <w:color w:val="000000"/>
          <w:sz w:val="28"/>
          <w:lang w:val="en-US"/>
        </w:rPr>
      </w:pPr>
    </w:p>
    <w:p w14:paraId="4CB3A3A5" w14:textId="77777777" w:rsidR="00A2573B" w:rsidRPr="00C13E3B" w:rsidRDefault="001C0DB7" w:rsidP="00F36EAF">
      <w:pPr>
        <w:pStyle w:val="a5"/>
        <w:spacing w:before="0" w:after="0" w:line="360" w:lineRule="auto"/>
        <w:ind w:firstLine="709"/>
        <w:rPr>
          <w:i/>
          <w:iCs/>
          <w:lang w:val="en-US"/>
        </w:rPr>
      </w:pPr>
      <w:r>
        <w:rPr>
          <w:color w:val="000000"/>
          <w:sz w:val="28"/>
          <w:lang w:val="en-US"/>
        </w:rPr>
        <w:tab/>
      </w:r>
      <w:r w:rsidRPr="00C13E3B">
        <w:rPr>
          <w:i/>
          <w:iCs/>
          <w:color w:val="000000"/>
          <w:sz w:val="28"/>
        </w:rPr>
        <w:t>Функции</w:t>
      </w:r>
      <w:r w:rsidRPr="00C13E3B">
        <w:rPr>
          <w:i/>
          <w:iCs/>
          <w:color w:val="000000"/>
          <w:sz w:val="28"/>
          <w:lang w:val="en-US"/>
        </w:rPr>
        <w:t>:</w:t>
      </w:r>
    </w:p>
    <w:p w14:paraId="2299CA42" w14:textId="77777777" w:rsidR="00A2573B" w:rsidRDefault="001C0DB7" w:rsidP="00F36EAF">
      <w:pPr>
        <w:pStyle w:val="Standard"/>
        <w:spacing w:line="360" w:lineRule="auto"/>
        <w:ind w:firstLine="709"/>
      </w:pPr>
      <w:r>
        <w:rPr>
          <w:i/>
          <w:iCs/>
          <w:color w:val="000000"/>
          <w:sz w:val="28"/>
          <w:lang w:val="en-US"/>
        </w:rPr>
        <w:tab/>
      </w:r>
      <w:proofErr w:type="spellStart"/>
      <w:proofErr w:type="gramStart"/>
      <w:r>
        <w:rPr>
          <w:i/>
          <w:iCs/>
          <w:color w:val="000000"/>
          <w:sz w:val="28"/>
        </w:rPr>
        <w:t>Finding</w:t>
      </w:r>
      <w:proofErr w:type="spellEnd"/>
      <w:r>
        <w:rPr>
          <w:i/>
          <w:iCs/>
          <w:color w:val="000000"/>
          <w:sz w:val="28"/>
        </w:rPr>
        <w:t>::</w:t>
      </w:r>
      <w:proofErr w:type="spellStart"/>
      <w:proofErr w:type="gramEnd"/>
      <w:r>
        <w:rPr>
          <w:i/>
          <w:iCs/>
          <w:color w:val="000000"/>
          <w:sz w:val="28"/>
        </w:rPr>
        <w:t>Read</w:t>
      </w:r>
      <w:proofErr w:type="spellEnd"/>
      <w:r>
        <w:rPr>
          <w:i/>
          <w:iCs/>
          <w:color w:val="000000"/>
          <w:sz w:val="28"/>
        </w:rPr>
        <w:t>()</w:t>
      </w:r>
      <w:r>
        <w:rPr>
          <w:color w:val="000000"/>
          <w:sz w:val="28"/>
        </w:rPr>
        <w:t xml:space="preserve"> — функция для считывания данных.</w:t>
      </w:r>
    </w:p>
    <w:p w14:paraId="00F10D3D" w14:textId="77777777" w:rsidR="00A2573B" w:rsidRDefault="00A2573B" w:rsidP="00F36EAF">
      <w:pPr>
        <w:pStyle w:val="Standard"/>
        <w:spacing w:line="360" w:lineRule="auto"/>
        <w:ind w:firstLine="709"/>
        <w:rPr>
          <w:color w:val="000000"/>
          <w:sz w:val="28"/>
        </w:rPr>
      </w:pPr>
    </w:p>
    <w:p w14:paraId="3A9586AC" w14:textId="77777777" w:rsidR="00A2573B" w:rsidRPr="00F36EAF" w:rsidRDefault="001C0DB7" w:rsidP="00F36EAF">
      <w:pPr>
        <w:pStyle w:val="Standard"/>
        <w:spacing w:line="360" w:lineRule="auto"/>
        <w:ind w:firstLine="709"/>
        <w:rPr>
          <w:lang w:val="en-US"/>
        </w:rPr>
      </w:pPr>
      <w:r>
        <w:rPr>
          <w:color w:val="000000"/>
          <w:sz w:val="28"/>
        </w:rPr>
        <w:tab/>
      </w:r>
      <w:r>
        <w:rPr>
          <w:i/>
          <w:iCs/>
          <w:color w:val="000000"/>
          <w:sz w:val="28"/>
          <w:lang w:val="en-US"/>
        </w:rPr>
        <w:t xml:space="preserve">void </w:t>
      </w:r>
      <w:proofErr w:type="gramStart"/>
      <w:r>
        <w:rPr>
          <w:i/>
          <w:iCs/>
          <w:color w:val="000000"/>
          <w:sz w:val="28"/>
          <w:lang w:val="en-US"/>
        </w:rPr>
        <w:t>Finding::</w:t>
      </w:r>
      <w:proofErr w:type="spellStart"/>
      <w:proofErr w:type="gramEnd"/>
      <w:r>
        <w:rPr>
          <w:i/>
          <w:iCs/>
          <w:color w:val="000000"/>
          <w:sz w:val="28"/>
          <w:lang w:val="en-US"/>
        </w:rPr>
        <w:t>PrintEdges</w:t>
      </w:r>
      <w:proofErr w:type="spellEnd"/>
      <w:r>
        <w:rPr>
          <w:i/>
          <w:iCs/>
          <w:color w:val="000000"/>
          <w:sz w:val="28"/>
          <w:lang w:val="en-US"/>
        </w:rPr>
        <w:t xml:space="preserve">(const std::map&lt;char, double&gt;&amp; e, const char&amp; </w:t>
      </w:r>
      <w:proofErr w:type="spellStart"/>
      <w:r>
        <w:rPr>
          <w:i/>
          <w:iCs/>
          <w:color w:val="000000"/>
          <w:sz w:val="28"/>
          <w:lang w:val="en-US"/>
        </w:rPr>
        <w:t>ver</w:t>
      </w:r>
      <w:proofErr w:type="spellEnd"/>
      <w:r>
        <w:rPr>
          <w:i/>
          <w:iCs/>
          <w:color w:val="000000"/>
          <w:sz w:val="28"/>
          <w:lang w:val="en-US"/>
        </w:rPr>
        <w:t xml:space="preserve">) </w:t>
      </w:r>
      <w:r>
        <w:rPr>
          <w:color w:val="000000"/>
          <w:sz w:val="28"/>
          <w:lang w:val="en-US"/>
        </w:rPr>
        <w:t xml:space="preserve">— </w:t>
      </w:r>
      <w:r>
        <w:rPr>
          <w:color w:val="000000"/>
          <w:sz w:val="28"/>
        </w:rPr>
        <w:t>функция</w:t>
      </w:r>
      <w:r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вывода</w:t>
      </w:r>
      <w:r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ребер</w:t>
      </w:r>
      <w:r>
        <w:rPr>
          <w:color w:val="000000"/>
          <w:sz w:val="28"/>
          <w:lang w:val="en-US"/>
        </w:rPr>
        <w:t xml:space="preserve">, </w:t>
      </w:r>
      <w:r>
        <w:rPr>
          <w:color w:val="000000"/>
          <w:sz w:val="28"/>
        </w:rPr>
        <w:t>исходящих</w:t>
      </w:r>
      <w:r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из</w:t>
      </w:r>
      <w:r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одной</w:t>
      </w:r>
      <w:r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вершины</w:t>
      </w:r>
      <w:r>
        <w:rPr>
          <w:color w:val="000000"/>
          <w:sz w:val="28"/>
          <w:lang w:val="en-US"/>
        </w:rPr>
        <w:t>.</w:t>
      </w:r>
    </w:p>
    <w:p w14:paraId="155C4017" w14:textId="77777777" w:rsidR="00A2573B" w:rsidRDefault="00A2573B" w:rsidP="00F36EAF">
      <w:pPr>
        <w:pStyle w:val="Standard"/>
        <w:spacing w:line="360" w:lineRule="auto"/>
        <w:ind w:firstLine="709"/>
        <w:rPr>
          <w:color w:val="000000"/>
          <w:sz w:val="28"/>
          <w:lang w:val="en-US"/>
        </w:rPr>
      </w:pPr>
    </w:p>
    <w:p w14:paraId="0F137BDD" w14:textId="77777777" w:rsidR="00A2573B" w:rsidRPr="00F36EAF" w:rsidRDefault="001C0DB7" w:rsidP="00F36EAF">
      <w:pPr>
        <w:pStyle w:val="Standard"/>
        <w:spacing w:line="360" w:lineRule="auto"/>
        <w:ind w:firstLine="709"/>
        <w:rPr>
          <w:lang w:val="en-US"/>
        </w:rPr>
      </w:pPr>
      <w:r>
        <w:rPr>
          <w:i/>
          <w:iCs/>
          <w:color w:val="000000"/>
          <w:sz w:val="28"/>
          <w:lang w:val="en-US"/>
        </w:rPr>
        <w:tab/>
        <w:t xml:space="preserve">void </w:t>
      </w:r>
      <w:proofErr w:type="gramStart"/>
      <w:r>
        <w:rPr>
          <w:i/>
          <w:iCs/>
          <w:color w:val="000000"/>
          <w:sz w:val="28"/>
          <w:lang w:val="en-US"/>
        </w:rPr>
        <w:t>Finding::</w:t>
      </w:r>
      <w:proofErr w:type="spellStart"/>
      <w:proofErr w:type="gramEnd"/>
      <w:r>
        <w:rPr>
          <w:i/>
          <w:iCs/>
          <w:color w:val="000000"/>
          <w:sz w:val="28"/>
          <w:lang w:val="en-US"/>
        </w:rPr>
        <w:t>PrintFront</w:t>
      </w:r>
      <w:proofErr w:type="spellEnd"/>
      <w:r>
        <w:rPr>
          <w:i/>
          <w:iCs/>
          <w:color w:val="000000"/>
          <w:sz w:val="28"/>
          <w:lang w:val="en-US"/>
        </w:rPr>
        <w:t xml:space="preserve">(const std::queue&lt;char&gt;&amp; front) </w:t>
      </w:r>
      <w:r>
        <w:rPr>
          <w:color w:val="000000"/>
          <w:sz w:val="28"/>
          <w:lang w:val="en-US"/>
        </w:rPr>
        <w:t xml:space="preserve">— </w:t>
      </w:r>
      <w:proofErr w:type="spellStart"/>
      <w:r>
        <w:rPr>
          <w:color w:val="000000"/>
          <w:sz w:val="28"/>
        </w:rPr>
        <w:t>фукнция</w:t>
      </w:r>
      <w:proofErr w:type="spellEnd"/>
      <w:r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вывода</w:t>
      </w:r>
      <w:r>
        <w:rPr>
          <w:color w:val="000000"/>
          <w:sz w:val="28"/>
          <w:lang w:val="en-US"/>
        </w:rPr>
        <w:t xml:space="preserve"> </w:t>
      </w:r>
      <w:r>
        <w:rPr>
          <w:color w:val="000000"/>
          <w:sz w:val="28"/>
        </w:rPr>
        <w:t>фронта</w:t>
      </w:r>
      <w:r>
        <w:rPr>
          <w:color w:val="000000"/>
          <w:sz w:val="28"/>
          <w:lang w:val="en-US"/>
        </w:rPr>
        <w:t>.</w:t>
      </w:r>
    </w:p>
    <w:p w14:paraId="79838807" w14:textId="77777777" w:rsidR="00A2573B" w:rsidRDefault="00A2573B" w:rsidP="00F36EAF">
      <w:pPr>
        <w:pStyle w:val="Standard"/>
        <w:spacing w:line="360" w:lineRule="auto"/>
        <w:ind w:firstLine="709"/>
        <w:rPr>
          <w:color w:val="000000"/>
          <w:sz w:val="28"/>
          <w:lang w:val="en-US"/>
        </w:rPr>
      </w:pPr>
    </w:p>
    <w:p w14:paraId="46065DF8" w14:textId="77777777" w:rsidR="00A2573B" w:rsidRDefault="001C0DB7" w:rsidP="00F36EAF">
      <w:pPr>
        <w:pStyle w:val="Standard"/>
        <w:spacing w:line="360" w:lineRule="auto"/>
        <w:ind w:firstLine="709"/>
      </w:pPr>
      <w:r>
        <w:rPr>
          <w:i/>
          <w:iCs/>
          <w:color w:val="000000"/>
          <w:sz w:val="28"/>
          <w:lang w:val="en-US"/>
        </w:rPr>
        <w:lastRenderedPageBreak/>
        <w:tab/>
      </w:r>
      <w:proofErr w:type="spellStart"/>
      <w:r>
        <w:rPr>
          <w:i/>
          <w:iCs/>
          <w:color w:val="000000"/>
          <w:sz w:val="28"/>
        </w:rPr>
        <w:t>void</w:t>
      </w:r>
      <w:proofErr w:type="spellEnd"/>
      <w:r>
        <w:rPr>
          <w:i/>
          <w:iCs/>
          <w:color w:val="000000"/>
          <w:sz w:val="28"/>
        </w:rPr>
        <w:t xml:space="preserve"> </w:t>
      </w:r>
      <w:proofErr w:type="spellStart"/>
      <w:proofErr w:type="gramStart"/>
      <w:r>
        <w:rPr>
          <w:i/>
          <w:iCs/>
          <w:color w:val="000000"/>
          <w:sz w:val="28"/>
        </w:rPr>
        <w:t>Finding</w:t>
      </w:r>
      <w:proofErr w:type="spellEnd"/>
      <w:r>
        <w:rPr>
          <w:i/>
          <w:iCs/>
          <w:color w:val="000000"/>
          <w:sz w:val="28"/>
        </w:rPr>
        <w:t>::</w:t>
      </w:r>
      <w:proofErr w:type="spellStart"/>
      <w:proofErr w:type="gramEnd"/>
      <w:r>
        <w:rPr>
          <w:i/>
          <w:iCs/>
          <w:color w:val="000000"/>
          <w:sz w:val="28"/>
        </w:rPr>
        <w:t>PrintCapacity</w:t>
      </w:r>
      <w:proofErr w:type="spellEnd"/>
      <w:r>
        <w:rPr>
          <w:i/>
          <w:iCs/>
          <w:color w:val="000000"/>
          <w:sz w:val="28"/>
        </w:rPr>
        <w:t xml:space="preserve">() </w:t>
      </w:r>
      <w:r>
        <w:rPr>
          <w:color w:val="000000"/>
          <w:sz w:val="28"/>
        </w:rPr>
        <w:t>- функция вывода гр</w:t>
      </w:r>
      <w:r>
        <w:rPr>
          <w:color w:val="000000"/>
          <w:sz w:val="28"/>
        </w:rPr>
        <w:t>афов и их пропускной способности.</w:t>
      </w:r>
    </w:p>
    <w:p w14:paraId="7D4FBC72" w14:textId="77777777" w:rsidR="00A2573B" w:rsidRDefault="00A2573B" w:rsidP="00F36EAF">
      <w:pPr>
        <w:pStyle w:val="Standard"/>
        <w:spacing w:line="360" w:lineRule="auto"/>
        <w:ind w:firstLine="709"/>
        <w:rPr>
          <w:color w:val="000000"/>
          <w:sz w:val="28"/>
        </w:rPr>
      </w:pPr>
    </w:p>
    <w:p w14:paraId="76FD5AF2" w14:textId="77777777" w:rsidR="00A2573B" w:rsidRDefault="001C0DB7" w:rsidP="00F36EAF">
      <w:pPr>
        <w:pStyle w:val="Standard"/>
        <w:spacing w:line="360" w:lineRule="auto"/>
        <w:ind w:firstLine="709"/>
      </w:pPr>
      <w:r>
        <w:rPr>
          <w:rFonts w:ascii="Consolas" w:hAnsi="Consolas"/>
          <w:color w:val="0000FF"/>
          <w:sz w:val="19"/>
        </w:rPr>
        <w:tab/>
      </w:r>
      <w:proofErr w:type="spellStart"/>
      <w:r>
        <w:rPr>
          <w:i/>
          <w:iCs/>
          <w:color w:val="000000"/>
          <w:sz w:val="28"/>
        </w:rPr>
        <w:t>bool</w:t>
      </w:r>
      <w:proofErr w:type="spellEnd"/>
      <w:r>
        <w:rPr>
          <w:i/>
          <w:iCs/>
          <w:color w:val="000000"/>
          <w:sz w:val="28"/>
        </w:rPr>
        <w:t xml:space="preserve"> </w:t>
      </w:r>
      <w:proofErr w:type="spellStart"/>
      <w:proofErr w:type="gramStart"/>
      <w:r>
        <w:rPr>
          <w:i/>
          <w:iCs/>
          <w:color w:val="000000"/>
          <w:sz w:val="28"/>
        </w:rPr>
        <w:t>Finding</w:t>
      </w:r>
      <w:proofErr w:type="spellEnd"/>
      <w:r>
        <w:rPr>
          <w:i/>
          <w:iCs/>
          <w:color w:val="000000"/>
          <w:sz w:val="28"/>
        </w:rPr>
        <w:t>::</w:t>
      </w:r>
      <w:proofErr w:type="spellStart"/>
      <w:proofErr w:type="gramEnd"/>
      <w:r>
        <w:rPr>
          <w:i/>
          <w:iCs/>
          <w:color w:val="000000"/>
          <w:sz w:val="28"/>
        </w:rPr>
        <w:t>IsNewFront</w:t>
      </w:r>
      <w:proofErr w:type="spellEnd"/>
      <w:r>
        <w:rPr>
          <w:i/>
          <w:iCs/>
          <w:color w:val="000000"/>
          <w:sz w:val="28"/>
        </w:rPr>
        <w:t>(</w:t>
      </w:r>
      <w:proofErr w:type="spellStart"/>
      <w:r>
        <w:rPr>
          <w:i/>
          <w:iCs/>
          <w:color w:val="000000"/>
          <w:sz w:val="28"/>
        </w:rPr>
        <w:t>const</w:t>
      </w:r>
      <w:proofErr w:type="spellEnd"/>
      <w:r>
        <w:rPr>
          <w:i/>
          <w:iCs/>
          <w:color w:val="000000"/>
          <w:sz w:val="28"/>
        </w:rPr>
        <w:t xml:space="preserve"> </w:t>
      </w:r>
      <w:proofErr w:type="spellStart"/>
      <w:r>
        <w:rPr>
          <w:i/>
          <w:iCs/>
          <w:color w:val="000000"/>
          <w:sz w:val="28"/>
        </w:rPr>
        <w:t>std</w:t>
      </w:r>
      <w:proofErr w:type="spellEnd"/>
      <w:r>
        <w:rPr>
          <w:i/>
          <w:iCs/>
          <w:color w:val="000000"/>
          <w:sz w:val="28"/>
        </w:rPr>
        <w:t>::</w:t>
      </w:r>
      <w:proofErr w:type="spellStart"/>
      <w:r>
        <w:rPr>
          <w:i/>
          <w:iCs/>
          <w:color w:val="000000"/>
          <w:sz w:val="28"/>
        </w:rPr>
        <w:t>queue</w:t>
      </w:r>
      <w:proofErr w:type="spellEnd"/>
      <w:r>
        <w:rPr>
          <w:i/>
          <w:iCs/>
          <w:color w:val="000000"/>
          <w:sz w:val="28"/>
        </w:rPr>
        <w:t>&lt;</w:t>
      </w:r>
      <w:proofErr w:type="spellStart"/>
      <w:r>
        <w:rPr>
          <w:i/>
          <w:iCs/>
          <w:color w:val="000000"/>
          <w:sz w:val="28"/>
        </w:rPr>
        <w:t>char</w:t>
      </w:r>
      <w:proofErr w:type="spellEnd"/>
      <w:r>
        <w:rPr>
          <w:i/>
          <w:iCs/>
          <w:color w:val="000000"/>
          <w:sz w:val="28"/>
        </w:rPr>
        <w:t xml:space="preserve">&gt;&amp; f, </w:t>
      </w:r>
      <w:proofErr w:type="spellStart"/>
      <w:r>
        <w:rPr>
          <w:i/>
          <w:iCs/>
          <w:color w:val="000000"/>
          <w:sz w:val="28"/>
        </w:rPr>
        <w:t>char</w:t>
      </w:r>
      <w:proofErr w:type="spellEnd"/>
      <w:r>
        <w:rPr>
          <w:i/>
          <w:iCs/>
          <w:color w:val="000000"/>
          <w:sz w:val="28"/>
        </w:rPr>
        <w:t xml:space="preserve"> v)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color w:val="000000"/>
          <w:sz w:val="28"/>
        </w:rPr>
        <w:t>— функция проверки на новый фронт</w:t>
      </w:r>
    </w:p>
    <w:p w14:paraId="7096E7BA" w14:textId="77777777" w:rsidR="00A2573B" w:rsidRDefault="00A2573B" w:rsidP="00F36EAF">
      <w:pPr>
        <w:pStyle w:val="Standard"/>
        <w:spacing w:line="360" w:lineRule="auto"/>
        <w:ind w:firstLine="709"/>
      </w:pPr>
    </w:p>
    <w:p w14:paraId="6844C779" w14:textId="77777777" w:rsidR="00A2573B" w:rsidRDefault="001C0DB7" w:rsidP="00F36EAF">
      <w:pPr>
        <w:pStyle w:val="Standard"/>
        <w:spacing w:line="360" w:lineRule="auto"/>
        <w:ind w:firstLine="709"/>
      </w:pPr>
      <w:r>
        <w:rPr>
          <w:color w:val="000000"/>
          <w:sz w:val="28"/>
        </w:rPr>
        <w:tab/>
      </w:r>
      <w:proofErr w:type="spellStart"/>
      <w:r>
        <w:rPr>
          <w:i/>
          <w:iCs/>
          <w:color w:val="000000"/>
          <w:sz w:val="28"/>
        </w:rPr>
        <w:t>void</w:t>
      </w:r>
      <w:proofErr w:type="spellEnd"/>
      <w:r>
        <w:rPr>
          <w:i/>
          <w:iCs/>
          <w:color w:val="000000"/>
          <w:sz w:val="28"/>
        </w:rPr>
        <w:t xml:space="preserve"> </w:t>
      </w:r>
      <w:proofErr w:type="spellStart"/>
      <w:proofErr w:type="gramStart"/>
      <w:r>
        <w:rPr>
          <w:i/>
          <w:iCs/>
          <w:color w:val="000000"/>
          <w:sz w:val="28"/>
        </w:rPr>
        <w:t>Finding</w:t>
      </w:r>
      <w:proofErr w:type="spellEnd"/>
      <w:r>
        <w:rPr>
          <w:i/>
          <w:iCs/>
          <w:color w:val="000000"/>
          <w:sz w:val="28"/>
        </w:rPr>
        <w:t>::</w:t>
      </w:r>
      <w:proofErr w:type="spellStart"/>
      <w:proofErr w:type="gramEnd"/>
      <w:r>
        <w:rPr>
          <w:i/>
          <w:iCs/>
          <w:color w:val="000000"/>
          <w:sz w:val="28"/>
        </w:rPr>
        <w:t>FindPath</w:t>
      </w:r>
      <w:proofErr w:type="spellEnd"/>
      <w:r>
        <w:rPr>
          <w:i/>
          <w:iCs/>
          <w:color w:val="000000"/>
          <w:sz w:val="28"/>
        </w:rPr>
        <w:t>()</w:t>
      </w:r>
      <w:r>
        <w:rPr>
          <w:color w:val="000000"/>
          <w:sz w:val="28"/>
        </w:rPr>
        <w:t xml:space="preserve"> - функция поиска пути в ширину. В начале работы функции инициализируются текущая вершина и фронт на</w:t>
      </w:r>
      <w:r>
        <w:rPr>
          <w:color w:val="000000"/>
          <w:sz w:val="28"/>
        </w:rPr>
        <w:t xml:space="preserve">чальной вершины. Далее начинается цикл </w:t>
      </w:r>
      <w:r>
        <w:rPr>
          <w:color w:val="000000"/>
          <w:sz w:val="28"/>
          <w:lang w:val="en-US"/>
        </w:rPr>
        <w:t xml:space="preserve">while </w:t>
      </w:r>
      <w:r>
        <w:rPr>
          <w:color w:val="000000"/>
          <w:sz w:val="28"/>
        </w:rPr>
        <w:t>(пока путь не найден):</w:t>
      </w:r>
    </w:p>
    <w:p w14:paraId="31A5655E" w14:textId="77777777" w:rsidR="00A2573B" w:rsidRDefault="001C0DB7" w:rsidP="00F36EAF">
      <w:pPr>
        <w:pStyle w:val="Standard"/>
        <w:numPr>
          <w:ilvl w:val="0"/>
          <w:numId w:val="7"/>
        </w:numPr>
        <w:spacing w:line="360" w:lineRule="auto"/>
        <w:ind w:left="0" w:firstLine="709"/>
        <w:rPr>
          <w:color w:val="000000"/>
          <w:sz w:val="28"/>
        </w:rPr>
      </w:pPr>
      <w:r>
        <w:rPr>
          <w:color w:val="000000"/>
          <w:sz w:val="28"/>
        </w:rPr>
        <w:t>рассматриваются все ребра, которые исходят из текущей вершины</w:t>
      </w:r>
    </w:p>
    <w:p w14:paraId="312E9D04" w14:textId="6C0E177A" w:rsidR="00A2573B" w:rsidRDefault="001C0DB7" w:rsidP="00F36EAF">
      <w:pPr>
        <w:pStyle w:val="Standard"/>
        <w:numPr>
          <w:ilvl w:val="0"/>
          <w:numId w:val="7"/>
        </w:numPr>
        <w:spacing w:line="360" w:lineRule="auto"/>
        <w:ind w:left="0" w:firstLine="709"/>
        <w:rPr>
          <w:color w:val="000000"/>
          <w:sz w:val="28"/>
        </w:rPr>
      </w:pPr>
      <w:r>
        <w:rPr>
          <w:color w:val="000000"/>
          <w:sz w:val="28"/>
        </w:rPr>
        <w:t xml:space="preserve">в новый фронт добавляются </w:t>
      </w:r>
      <w:r w:rsidR="00C13E3B">
        <w:rPr>
          <w:color w:val="000000"/>
          <w:sz w:val="28"/>
        </w:rPr>
        <w:t>не посещённые</w:t>
      </w:r>
      <w:r>
        <w:rPr>
          <w:color w:val="000000"/>
          <w:sz w:val="28"/>
        </w:rPr>
        <w:t xml:space="preserve"> вершины с остаточной пропускной способностью, которая больше 0. Сохраняются только макс</w:t>
      </w:r>
      <w:r>
        <w:rPr>
          <w:color w:val="000000"/>
          <w:sz w:val="28"/>
        </w:rPr>
        <w:t xml:space="preserve">имальные дуги, </w:t>
      </w:r>
      <w:r w:rsidR="00C13E3B">
        <w:rPr>
          <w:color w:val="000000"/>
          <w:sz w:val="28"/>
        </w:rPr>
        <w:t>входящие в</w:t>
      </w:r>
      <w:r>
        <w:rPr>
          <w:color w:val="000000"/>
          <w:sz w:val="28"/>
        </w:rPr>
        <w:t xml:space="preserve"> вершины нового фронта.</w:t>
      </w:r>
    </w:p>
    <w:p w14:paraId="644A826F" w14:textId="77777777" w:rsidR="00A2573B" w:rsidRDefault="001C0DB7" w:rsidP="00F36EAF">
      <w:pPr>
        <w:pStyle w:val="Standard"/>
        <w:numPr>
          <w:ilvl w:val="0"/>
          <w:numId w:val="7"/>
        </w:numPr>
        <w:spacing w:line="360" w:lineRule="auto"/>
        <w:ind w:left="0" w:firstLine="709"/>
        <w:rPr>
          <w:color w:val="000000"/>
          <w:sz w:val="28"/>
        </w:rPr>
      </w:pPr>
      <w:r>
        <w:rPr>
          <w:color w:val="000000"/>
          <w:sz w:val="28"/>
        </w:rPr>
        <w:t>Если фронт пуст, то он заменяется новым фронтом. Если и новый фронт пустой, значит пути нет.</w:t>
      </w:r>
    </w:p>
    <w:p w14:paraId="197AD051" w14:textId="69E8B36E" w:rsidR="00A2573B" w:rsidRDefault="001C0DB7" w:rsidP="00F36EAF">
      <w:pPr>
        <w:pStyle w:val="Standard"/>
        <w:numPr>
          <w:ilvl w:val="0"/>
          <w:numId w:val="7"/>
        </w:numPr>
        <w:spacing w:line="360" w:lineRule="auto"/>
        <w:ind w:left="0" w:firstLine="709"/>
        <w:rPr>
          <w:color w:val="000000"/>
          <w:sz w:val="28"/>
        </w:rPr>
      </w:pPr>
      <w:r>
        <w:rPr>
          <w:color w:val="000000"/>
          <w:sz w:val="28"/>
        </w:rPr>
        <w:t xml:space="preserve">Достается </w:t>
      </w:r>
      <w:r w:rsidR="00C13E3B">
        <w:rPr>
          <w:color w:val="000000"/>
          <w:sz w:val="28"/>
        </w:rPr>
        <w:t>следующая</w:t>
      </w:r>
      <w:r>
        <w:rPr>
          <w:color w:val="000000"/>
          <w:sz w:val="28"/>
        </w:rPr>
        <w:t xml:space="preserve"> вершина из фронта.</w:t>
      </w:r>
    </w:p>
    <w:p w14:paraId="17966DCC" w14:textId="77777777" w:rsidR="00A2573B" w:rsidRDefault="00A2573B" w:rsidP="00F36EAF">
      <w:pPr>
        <w:pStyle w:val="Standard"/>
        <w:spacing w:line="360" w:lineRule="auto"/>
        <w:ind w:firstLine="709"/>
        <w:rPr>
          <w:color w:val="000000"/>
          <w:sz w:val="28"/>
        </w:rPr>
      </w:pPr>
    </w:p>
    <w:p w14:paraId="00FEF1B2" w14:textId="77777777" w:rsidR="00A2573B" w:rsidRDefault="001C0DB7" w:rsidP="00F36EAF">
      <w:pPr>
        <w:pStyle w:val="Standard"/>
        <w:spacing w:line="360" w:lineRule="auto"/>
        <w:ind w:firstLine="709"/>
      </w:pPr>
      <w:r>
        <w:rPr>
          <w:color w:val="000000"/>
          <w:sz w:val="28"/>
        </w:rPr>
        <w:tab/>
      </w:r>
      <w:proofErr w:type="spellStart"/>
      <w:r>
        <w:rPr>
          <w:i/>
          <w:iCs/>
          <w:color w:val="000000"/>
          <w:sz w:val="28"/>
        </w:rPr>
        <w:t>double</w:t>
      </w:r>
      <w:proofErr w:type="spellEnd"/>
      <w:r>
        <w:rPr>
          <w:i/>
          <w:iCs/>
          <w:color w:val="000000"/>
          <w:sz w:val="28"/>
        </w:rPr>
        <w:t xml:space="preserve"> </w:t>
      </w:r>
      <w:proofErr w:type="spellStart"/>
      <w:proofErr w:type="gramStart"/>
      <w:r>
        <w:rPr>
          <w:i/>
          <w:iCs/>
          <w:color w:val="000000"/>
          <w:sz w:val="28"/>
        </w:rPr>
        <w:t>Finding</w:t>
      </w:r>
      <w:proofErr w:type="spellEnd"/>
      <w:r>
        <w:rPr>
          <w:i/>
          <w:iCs/>
          <w:color w:val="000000"/>
          <w:sz w:val="28"/>
        </w:rPr>
        <w:t>::</w:t>
      </w:r>
      <w:proofErr w:type="spellStart"/>
      <w:proofErr w:type="gramEnd"/>
      <w:r>
        <w:rPr>
          <w:i/>
          <w:iCs/>
          <w:color w:val="000000"/>
          <w:sz w:val="28"/>
        </w:rPr>
        <w:t>AlgorithmFF</w:t>
      </w:r>
      <w:proofErr w:type="spellEnd"/>
      <w:r>
        <w:rPr>
          <w:i/>
          <w:iCs/>
          <w:color w:val="000000"/>
          <w:sz w:val="28"/>
        </w:rPr>
        <w:t>()</w:t>
      </w:r>
      <w:r>
        <w:rPr>
          <w:color w:val="000000"/>
          <w:sz w:val="28"/>
        </w:rPr>
        <w:t xml:space="preserve"> - функция, реализующая алгоритм </w:t>
      </w:r>
      <w:r>
        <w:rPr>
          <w:color w:val="000000"/>
          <w:sz w:val="28"/>
        </w:rPr>
        <w:t>Форда-</w:t>
      </w:r>
      <w:proofErr w:type="spellStart"/>
      <w:r>
        <w:rPr>
          <w:color w:val="000000"/>
          <w:sz w:val="28"/>
        </w:rPr>
        <w:t>Фалкерсона</w:t>
      </w:r>
      <w:proofErr w:type="spellEnd"/>
      <w:r>
        <w:rPr>
          <w:color w:val="000000"/>
          <w:sz w:val="28"/>
        </w:rPr>
        <w:t xml:space="preserve">. Начинается цикл </w:t>
      </w:r>
      <w:r>
        <w:rPr>
          <w:color w:val="000000"/>
          <w:sz w:val="28"/>
          <w:lang w:val="en-US"/>
        </w:rPr>
        <w:t>while (</w:t>
      </w:r>
      <w:r>
        <w:rPr>
          <w:color w:val="000000"/>
          <w:sz w:val="28"/>
        </w:rPr>
        <w:t>пока есть доступный путь):</w:t>
      </w:r>
    </w:p>
    <w:p w14:paraId="4F8AF12F" w14:textId="77777777" w:rsidR="00A2573B" w:rsidRDefault="001C0DB7" w:rsidP="00F36EAF">
      <w:pPr>
        <w:pStyle w:val="Standard"/>
        <w:numPr>
          <w:ilvl w:val="0"/>
          <w:numId w:val="8"/>
        </w:numPr>
        <w:spacing w:line="360" w:lineRule="auto"/>
        <w:ind w:left="0" w:firstLine="709"/>
        <w:rPr>
          <w:color w:val="000000"/>
          <w:sz w:val="28"/>
        </w:rPr>
      </w:pPr>
      <w:r>
        <w:rPr>
          <w:color w:val="000000"/>
          <w:sz w:val="28"/>
        </w:rPr>
        <w:t>Находится минимальная пропускная способность ребра на данном пути</w:t>
      </w:r>
    </w:p>
    <w:p w14:paraId="205388C5" w14:textId="77777777" w:rsidR="00A2573B" w:rsidRDefault="001C0DB7" w:rsidP="00F36EAF">
      <w:pPr>
        <w:pStyle w:val="Standard"/>
        <w:numPr>
          <w:ilvl w:val="0"/>
          <w:numId w:val="8"/>
        </w:numPr>
        <w:spacing w:line="360" w:lineRule="auto"/>
        <w:ind w:left="0" w:firstLine="709"/>
        <w:rPr>
          <w:color w:val="000000"/>
          <w:sz w:val="28"/>
        </w:rPr>
      </w:pPr>
      <w:r>
        <w:rPr>
          <w:color w:val="000000"/>
          <w:sz w:val="28"/>
        </w:rPr>
        <w:t xml:space="preserve">От остаточных пропускных способностей ребер отнимается минимальная пропускная способность, а также минимальная пропускная </w:t>
      </w:r>
      <w:r>
        <w:rPr>
          <w:color w:val="000000"/>
          <w:sz w:val="28"/>
        </w:rPr>
        <w:t>способность прибавляется для обратных ребер.</w:t>
      </w:r>
    </w:p>
    <w:p w14:paraId="3FB2B3B3" w14:textId="77777777" w:rsidR="00A2573B" w:rsidRDefault="001C0DB7" w:rsidP="00F36EAF">
      <w:pPr>
        <w:pStyle w:val="Standard"/>
        <w:numPr>
          <w:ilvl w:val="0"/>
          <w:numId w:val="8"/>
        </w:numPr>
        <w:spacing w:line="360" w:lineRule="auto"/>
        <w:ind w:left="0" w:firstLine="709"/>
        <w:rPr>
          <w:color w:val="000000"/>
          <w:sz w:val="28"/>
        </w:rPr>
      </w:pPr>
      <w:r>
        <w:rPr>
          <w:color w:val="000000"/>
          <w:sz w:val="28"/>
        </w:rPr>
        <w:t>Обновляются текущий поток ребер на пути и текущий максимальный поток.</w:t>
      </w:r>
    </w:p>
    <w:p w14:paraId="45A4B477" w14:textId="77777777" w:rsidR="00A2573B" w:rsidRDefault="00A2573B">
      <w:pPr>
        <w:pStyle w:val="a5"/>
        <w:spacing w:before="0" w:after="0" w:line="360" w:lineRule="auto"/>
        <w:rPr>
          <w:b/>
          <w:sz w:val="28"/>
          <w:szCs w:val="28"/>
        </w:rPr>
      </w:pPr>
    </w:p>
    <w:p w14:paraId="5AAC1C49" w14:textId="77777777" w:rsidR="00A2573B" w:rsidRDefault="00A2573B">
      <w:pPr>
        <w:pStyle w:val="Standard"/>
        <w:spacing w:line="360" w:lineRule="auto"/>
        <w:ind w:firstLine="420"/>
        <w:rPr>
          <w:b/>
          <w:sz w:val="28"/>
          <w:szCs w:val="28"/>
        </w:rPr>
      </w:pPr>
    </w:p>
    <w:p w14:paraId="17C5FB4E" w14:textId="77777777" w:rsidR="00A2573B" w:rsidRDefault="001C0DB7" w:rsidP="00C13E3B">
      <w:pPr>
        <w:pStyle w:val="Standard"/>
        <w:spacing w:before="57" w:after="57"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Тестирование.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56"/>
        <w:gridCol w:w="5904"/>
      </w:tblGrid>
      <w:tr w:rsidR="00A2573B" w14:paraId="2D0398C8" w14:textId="77777777">
        <w:tblPrEx>
          <w:tblCellMar>
            <w:top w:w="0" w:type="dxa"/>
            <w:bottom w:w="0" w:type="dxa"/>
          </w:tblCellMar>
        </w:tblPrEx>
        <w:tc>
          <w:tcPr>
            <w:tcW w:w="34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46B08F" w14:textId="77777777" w:rsidR="00A2573B" w:rsidRDefault="001C0DB7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F033E5" w14:textId="77777777" w:rsidR="00A2573B" w:rsidRDefault="001C0DB7">
            <w:pPr>
              <w:pStyle w:val="TableContents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A2573B" w14:paraId="230D1ABC" w14:textId="77777777">
        <w:tblPrEx>
          <w:tblCellMar>
            <w:top w:w="0" w:type="dxa"/>
            <w:bottom w:w="0" w:type="dxa"/>
          </w:tblCellMar>
        </w:tblPrEx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08FA28" w14:textId="77777777" w:rsidR="00A2573B" w:rsidRDefault="001C0DB7">
            <w:pPr>
              <w:pStyle w:val="PreformattedText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  <w:t>7</w:t>
            </w:r>
          </w:p>
          <w:p w14:paraId="3971D801" w14:textId="77777777" w:rsidR="00A2573B" w:rsidRDefault="001C0DB7">
            <w:pPr>
              <w:pStyle w:val="PreformattedText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  <w:t>a</w:t>
            </w:r>
          </w:p>
          <w:p w14:paraId="5F78616C" w14:textId="77777777" w:rsidR="00A2573B" w:rsidRDefault="001C0DB7">
            <w:pPr>
              <w:pStyle w:val="PreformattedText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  <w:t>f</w:t>
            </w:r>
          </w:p>
          <w:p w14:paraId="283E5BE1" w14:textId="77777777" w:rsidR="00A2573B" w:rsidRDefault="001C0DB7">
            <w:pPr>
              <w:pStyle w:val="PreformattedText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  <w:t>a b 7</w:t>
            </w:r>
          </w:p>
          <w:p w14:paraId="7B5792F0" w14:textId="77777777" w:rsidR="00A2573B" w:rsidRDefault="001C0DB7">
            <w:pPr>
              <w:pStyle w:val="PreformattedText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  <w:t>a c 6</w:t>
            </w:r>
          </w:p>
          <w:p w14:paraId="69ACF6F9" w14:textId="77777777" w:rsidR="00A2573B" w:rsidRDefault="001C0DB7">
            <w:pPr>
              <w:pStyle w:val="PreformattedText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  <w:t>b d 6</w:t>
            </w:r>
          </w:p>
          <w:p w14:paraId="2B8B9CFA" w14:textId="77777777" w:rsidR="00A2573B" w:rsidRDefault="001C0DB7">
            <w:pPr>
              <w:pStyle w:val="PreformattedText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/>
              </w:rPr>
              <w:t>c f 9</w:t>
            </w:r>
          </w:p>
          <w:p w14:paraId="2611F997" w14:textId="77777777" w:rsidR="00A2573B" w:rsidRDefault="001C0DB7">
            <w:pPr>
              <w:pStyle w:val="PreformattedText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d e 3</w:t>
            </w:r>
          </w:p>
          <w:p w14:paraId="1AA0D65F" w14:textId="77777777" w:rsidR="00A2573B" w:rsidRDefault="001C0DB7">
            <w:pPr>
              <w:pStyle w:val="PreformattedText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d f 4</w:t>
            </w:r>
          </w:p>
          <w:p w14:paraId="274CBD0D" w14:textId="77777777" w:rsidR="00A2573B" w:rsidRDefault="001C0DB7">
            <w:pPr>
              <w:pStyle w:val="PreformattedText"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e c 2</w:t>
            </w:r>
          </w:p>
          <w:p w14:paraId="45FD5A96" w14:textId="77777777" w:rsidR="00A2573B" w:rsidRDefault="00A2573B">
            <w:pPr>
              <w:pStyle w:val="TableContents"/>
              <w:spacing w:line="360" w:lineRule="auto"/>
              <w:jc w:val="center"/>
              <w:rPr>
                <w:color w:val="000000"/>
                <w:sz w:val="28"/>
              </w:rPr>
            </w:pP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89158B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12</w:t>
            </w:r>
          </w:p>
          <w:p w14:paraId="5D0C424C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a b 6</w:t>
            </w:r>
          </w:p>
          <w:p w14:paraId="3A583E6B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a c 6</w:t>
            </w:r>
          </w:p>
          <w:p w14:paraId="665F5C6B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b d 6</w:t>
            </w:r>
          </w:p>
          <w:p w14:paraId="736974FF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c f 8</w:t>
            </w:r>
          </w:p>
          <w:p w14:paraId="2FBA4BB4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d e 2</w:t>
            </w:r>
          </w:p>
          <w:p w14:paraId="18F715FB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d f 4</w:t>
            </w:r>
          </w:p>
          <w:p w14:paraId="5A12ECA3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e c </w:t>
            </w:r>
            <w:r>
              <w:rPr>
                <w:color w:val="000000"/>
                <w:sz w:val="28"/>
              </w:rPr>
              <w:t>2</w:t>
            </w:r>
          </w:p>
        </w:tc>
      </w:tr>
      <w:tr w:rsidR="00A2573B" w14:paraId="36A587E7" w14:textId="77777777">
        <w:tblPrEx>
          <w:tblCellMar>
            <w:top w:w="0" w:type="dxa"/>
            <w:bottom w:w="0" w:type="dxa"/>
          </w:tblCellMar>
        </w:tblPrEx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C758E4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11</w:t>
            </w:r>
          </w:p>
          <w:p w14:paraId="22A9FE51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a</w:t>
            </w:r>
          </w:p>
          <w:p w14:paraId="6E8E3AF2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h</w:t>
            </w:r>
          </w:p>
          <w:p w14:paraId="617847BA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a b 4</w:t>
            </w:r>
          </w:p>
          <w:p w14:paraId="5E64A779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b e 2</w:t>
            </w:r>
          </w:p>
          <w:p w14:paraId="5679C54A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a c 2</w:t>
            </w:r>
          </w:p>
          <w:p w14:paraId="18929D26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c e 3</w:t>
            </w:r>
          </w:p>
          <w:p w14:paraId="4BA3788C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a d 3</w:t>
            </w:r>
          </w:p>
          <w:p w14:paraId="5954601C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d e 4</w:t>
            </w:r>
          </w:p>
          <w:p w14:paraId="14F7F66E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e g 3</w:t>
            </w:r>
          </w:p>
          <w:p w14:paraId="07B58ECA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e f 2</w:t>
            </w:r>
          </w:p>
          <w:p w14:paraId="5B339108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f h 3</w:t>
            </w:r>
          </w:p>
          <w:p w14:paraId="644FBBD7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g h 1</w:t>
            </w:r>
          </w:p>
          <w:p w14:paraId="61E62270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d f 1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C3FBC7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4</w:t>
            </w:r>
          </w:p>
          <w:p w14:paraId="7D9EDA01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a b 0</w:t>
            </w:r>
          </w:p>
          <w:p w14:paraId="521E5AF6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a c 1</w:t>
            </w:r>
          </w:p>
          <w:p w14:paraId="71948048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a d 3</w:t>
            </w:r>
          </w:p>
          <w:p w14:paraId="690A4017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b e 0</w:t>
            </w:r>
          </w:p>
          <w:p w14:paraId="4949AEF6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c e 1</w:t>
            </w:r>
          </w:p>
          <w:p w14:paraId="2AC9EFD5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d e 2</w:t>
            </w:r>
          </w:p>
          <w:p w14:paraId="20027767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d f 1</w:t>
            </w:r>
          </w:p>
          <w:p w14:paraId="19AB66AA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e f 2</w:t>
            </w:r>
          </w:p>
          <w:p w14:paraId="5F8E3CBB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e g 1</w:t>
            </w:r>
          </w:p>
          <w:p w14:paraId="6EBCBBE1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f h 3</w:t>
            </w:r>
          </w:p>
          <w:p w14:paraId="5980A0CC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g h 1</w:t>
            </w:r>
          </w:p>
        </w:tc>
      </w:tr>
      <w:tr w:rsidR="00A2573B" w14:paraId="44CC395F" w14:textId="77777777">
        <w:tblPrEx>
          <w:tblCellMar>
            <w:top w:w="0" w:type="dxa"/>
            <w:bottom w:w="0" w:type="dxa"/>
          </w:tblCellMar>
        </w:tblPrEx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B81F0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8</w:t>
            </w:r>
          </w:p>
          <w:p w14:paraId="5C947F92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a</w:t>
            </w:r>
          </w:p>
          <w:p w14:paraId="47EEE466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lastRenderedPageBreak/>
              <w:t>f</w:t>
            </w:r>
          </w:p>
          <w:p w14:paraId="32BCE729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a b 6</w:t>
            </w:r>
          </w:p>
          <w:p w14:paraId="13FCDC06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a c 7</w:t>
            </w:r>
          </w:p>
          <w:p w14:paraId="66919AA2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b d 4</w:t>
            </w:r>
          </w:p>
          <w:p w14:paraId="7AE62B7D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c f 6</w:t>
            </w:r>
          </w:p>
          <w:p w14:paraId="6B1F572A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d e 3</w:t>
            </w:r>
          </w:p>
          <w:p w14:paraId="2C5FD0BC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d f 5</w:t>
            </w:r>
          </w:p>
          <w:p w14:paraId="72D7741E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d m 2</w:t>
            </w:r>
          </w:p>
          <w:p w14:paraId="4E8E891A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e c 2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2E7AFE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lastRenderedPageBreak/>
              <w:t>10</w:t>
            </w:r>
          </w:p>
          <w:p w14:paraId="0B31463B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a b 4</w:t>
            </w:r>
          </w:p>
          <w:p w14:paraId="7C6004BF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lastRenderedPageBreak/>
              <w:t>a c 6</w:t>
            </w:r>
          </w:p>
          <w:p w14:paraId="0AA2FFE3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b d 4</w:t>
            </w:r>
          </w:p>
          <w:p w14:paraId="2A3F5B8B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c f 6</w:t>
            </w:r>
          </w:p>
          <w:p w14:paraId="5BA7A030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d e 0</w:t>
            </w:r>
          </w:p>
          <w:p w14:paraId="48B93039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d f 4</w:t>
            </w:r>
          </w:p>
          <w:p w14:paraId="037BCBEF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d m 0</w:t>
            </w:r>
          </w:p>
          <w:p w14:paraId="3F4B3F67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e c 0</w:t>
            </w:r>
          </w:p>
        </w:tc>
      </w:tr>
      <w:tr w:rsidR="00A2573B" w:rsidRPr="00F36EAF" w14:paraId="482A703C" w14:textId="77777777">
        <w:tblPrEx>
          <w:tblCellMar>
            <w:top w:w="0" w:type="dxa"/>
            <w:bottom w:w="0" w:type="dxa"/>
          </w:tblCellMar>
        </w:tblPrEx>
        <w:tc>
          <w:tcPr>
            <w:tcW w:w="345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C1BB04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lastRenderedPageBreak/>
              <w:t>5</w:t>
            </w:r>
          </w:p>
          <w:p w14:paraId="4830698F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a</w:t>
            </w:r>
          </w:p>
          <w:p w14:paraId="044E7C61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e</w:t>
            </w:r>
          </w:p>
          <w:p w14:paraId="52063827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a c 1</w:t>
            </w:r>
          </w:p>
          <w:p w14:paraId="53A522BC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a b 1</w:t>
            </w:r>
          </w:p>
          <w:p w14:paraId="013255BA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c b 1</w:t>
            </w:r>
          </w:p>
          <w:p w14:paraId="030F625E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b c 1</w:t>
            </w:r>
          </w:p>
          <w:p w14:paraId="003D608F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c d 1</w:t>
            </w:r>
          </w:p>
        </w:tc>
        <w:tc>
          <w:tcPr>
            <w:tcW w:w="59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ADF399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0</w:t>
            </w:r>
          </w:p>
          <w:p w14:paraId="25671523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a b 0</w:t>
            </w:r>
          </w:p>
          <w:p w14:paraId="7EA2AEB0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a c 0</w:t>
            </w:r>
          </w:p>
          <w:p w14:paraId="42148103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b c 0</w:t>
            </w:r>
          </w:p>
          <w:p w14:paraId="27A6194C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c b 0</w:t>
            </w:r>
          </w:p>
          <w:p w14:paraId="2A253DD8" w14:textId="77777777" w:rsidR="00A2573B" w:rsidRDefault="001C0DB7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  <w:r>
              <w:rPr>
                <w:color w:val="000000"/>
                <w:sz w:val="28"/>
                <w:lang w:val="en-US"/>
              </w:rPr>
              <w:t>c d 0</w:t>
            </w:r>
          </w:p>
          <w:p w14:paraId="71C25B03" w14:textId="77777777" w:rsidR="00A2573B" w:rsidRDefault="00A2573B">
            <w:pPr>
              <w:pStyle w:val="TableContents"/>
              <w:spacing w:line="360" w:lineRule="auto"/>
              <w:jc w:val="center"/>
              <w:rPr>
                <w:color w:val="000000"/>
                <w:sz w:val="28"/>
                <w:lang w:val="en-US"/>
              </w:rPr>
            </w:pPr>
          </w:p>
        </w:tc>
      </w:tr>
    </w:tbl>
    <w:p w14:paraId="1F20883D" w14:textId="1F3868A4" w:rsidR="00A2573B" w:rsidRDefault="00A2573B">
      <w:pPr>
        <w:pStyle w:val="Standard"/>
        <w:spacing w:line="360" w:lineRule="auto"/>
        <w:rPr>
          <w:sz w:val="28"/>
          <w:szCs w:val="28"/>
          <w:lang w:val="en-US"/>
        </w:rPr>
      </w:pPr>
    </w:p>
    <w:p w14:paraId="3E1748DA" w14:textId="77777777" w:rsidR="00A2573B" w:rsidRDefault="00A2573B">
      <w:pPr>
        <w:pStyle w:val="Standard"/>
        <w:spacing w:line="360" w:lineRule="auto"/>
        <w:rPr>
          <w:b/>
          <w:sz w:val="28"/>
          <w:szCs w:val="28"/>
          <w:lang w:val="en-US"/>
        </w:rPr>
      </w:pPr>
    </w:p>
    <w:p w14:paraId="1E52B1FB" w14:textId="77777777" w:rsidR="00A2573B" w:rsidRDefault="00A2573B">
      <w:pPr>
        <w:pStyle w:val="Standard"/>
        <w:spacing w:line="360" w:lineRule="auto"/>
        <w:ind w:firstLine="420"/>
        <w:rPr>
          <w:b/>
          <w:sz w:val="28"/>
          <w:szCs w:val="28"/>
          <w:lang w:val="en-US"/>
        </w:rPr>
      </w:pPr>
    </w:p>
    <w:p w14:paraId="6582BB67" w14:textId="77777777" w:rsidR="00A2573B" w:rsidRDefault="001C0DB7" w:rsidP="00C13E3B">
      <w:pPr>
        <w:pStyle w:val="Standard"/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635C5AB9" w14:textId="77777777" w:rsidR="00A2573B" w:rsidRDefault="001C0DB7">
      <w:pPr>
        <w:pStyle w:val="Standard"/>
        <w:spacing w:line="360" w:lineRule="auto"/>
        <w:ind w:firstLine="709"/>
        <w:jc w:val="both"/>
      </w:pPr>
      <w:r>
        <w:rPr>
          <w:color w:val="000000"/>
          <w:sz w:val="28"/>
          <w:szCs w:val="28"/>
        </w:rPr>
        <w:t>В результате выполнения работы был изучен алгоритм Форда-</w:t>
      </w:r>
      <w:proofErr w:type="spellStart"/>
      <w:r>
        <w:rPr>
          <w:color w:val="000000"/>
          <w:sz w:val="28"/>
          <w:szCs w:val="28"/>
        </w:rPr>
        <w:t>Фалкерсона</w:t>
      </w:r>
      <w:proofErr w:type="spellEnd"/>
      <w:r>
        <w:rPr>
          <w:color w:val="000000"/>
          <w:sz w:val="28"/>
          <w:szCs w:val="28"/>
        </w:rPr>
        <w:t xml:space="preserve"> (поиск максимального потока). Основываясь на полученных знаниях, была написана программа, которая </w:t>
      </w:r>
      <w:r>
        <w:rPr>
          <w:color w:val="000000"/>
          <w:sz w:val="28"/>
          <w:szCs w:val="28"/>
        </w:rPr>
        <w:t>реализует данный алгоритм.</w:t>
      </w:r>
    </w:p>
    <w:p w14:paraId="69115228" w14:textId="77777777" w:rsidR="00A2573B" w:rsidRDefault="00A2573B">
      <w:pPr>
        <w:pStyle w:val="Standard"/>
        <w:spacing w:line="360" w:lineRule="auto"/>
        <w:ind w:firstLine="709"/>
        <w:rPr>
          <w:b/>
          <w:bCs/>
          <w:i/>
          <w:iCs/>
          <w:sz w:val="28"/>
        </w:rPr>
      </w:pPr>
    </w:p>
    <w:p w14:paraId="5889B866" w14:textId="77777777" w:rsidR="00A2573B" w:rsidRDefault="00A2573B">
      <w:pPr>
        <w:pStyle w:val="Standard"/>
        <w:spacing w:line="360" w:lineRule="auto"/>
        <w:ind w:firstLine="709"/>
        <w:rPr>
          <w:b/>
          <w:bCs/>
          <w:i/>
          <w:iCs/>
          <w:sz w:val="28"/>
        </w:rPr>
      </w:pPr>
    </w:p>
    <w:p w14:paraId="3674022A" w14:textId="77777777" w:rsidR="00A2573B" w:rsidRDefault="00A2573B">
      <w:pPr>
        <w:pStyle w:val="Standard"/>
        <w:spacing w:line="360" w:lineRule="auto"/>
        <w:ind w:firstLine="709"/>
        <w:rPr>
          <w:b/>
          <w:bCs/>
          <w:i/>
          <w:iCs/>
          <w:sz w:val="28"/>
        </w:rPr>
      </w:pPr>
    </w:p>
    <w:p w14:paraId="1B83C852" w14:textId="77777777" w:rsidR="00A2573B" w:rsidRDefault="00A2573B">
      <w:pPr>
        <w:pStyle w:val="Standard"/>
        <w:spacing w:line="360" w:lineRule="auto"/>
        <w:ind w:firstLine="709"/>
        <w:rPr>
          <w:b/>
          <w:bCs/>
          <w:i/>
          <w:iCs/>
          <w:sz w:val="28"/>
        </w:rPr>
      </w:pPr>
    </w:p>
    <w:p w14:paraId="29A8BB12" w14:textId="77777777" w:rsidR="00A2573B" w:rsidRDefault="00A2573B">
      <w:pPr>
        <w:pStyle w:val="Standard"/>
        <w:spacing w:line="360" w:lineRule="auto"/>
        <w:ind w:firstLine="709"/>
        <w:rPr>
          <w:b/>
          <w:bCs/>
          <w:i/>
          <w:iCs/>
          <w:sz w:val="28"/>
        </w:rPr>
      </w:pPr>
    </w:p>
    <w:p w14:paraId="491D6DBE" w14:textId="77777777" w:rsidR="00A2573B" w:rsidRDefault="00A2573B">
      <w:pPr>
        <w:pStyle w:val="Standard"/>
        <w:spacing w:line="360" w:lineRule="auto"/>
        <w:ind w:firstLine="709"/>
        <w:rPr>
          <w:b/>
          <w:bCs/>
          <w:i/>
          <w:iCs/>
          <w:sz w:val="28"/>
        </w:rPr>
      </w:pPr>
    </w:p>
    <w:p w14:paraId="0907E173" w14:textId="77777777" w:rsidR="00A2573B" w:rsidRDefault="00A2573B">
      <w:pPr>
        <w:pStyle w:val="Standard"/>
        <w:spacing w:line="360" w:lineRule="auto"/>
        <w:ind w:firstLine="709"/>
        <w:rPr>
          <w:b/>
          <w:bCs/>
          <w:i/>
          <w:iCs/>
          <w:sz w:val="28"/>
        </w:rPr>
      </w:pPr>
    </w:p>
    <w:p w14:paraId="0E60C0F0" w14:textId="77777777" w:rsidR="00A2573B" w:rsidRDefault="001C0DB7">
      <w:pPr>
        <w:pStyle w:val="Standard"/>
        <w:spacing w:line="360" w:lineRule="auto"/>
        <w:ind w:firstLine="709"/>
        <w:jc w:val="center"/>
        <w:rPr>
          <w:b/>
          <w:bCs/>
          <w:sz w:val="28"/>
        </w:rPr>
      </w:pPr>
      <w:r>
        <w:rPr>
          <w:b/>
          <w:bCs/>
          <w:sz w:val="28"/>
        </w:rPr>
        <w:t>ПРИЛОЖЕНИЕ А</w:t>
      </w:r>
    </w:p>
    <w:p w14:paraId="30D66798" w14:textId="77777777" w:rsidR="00A2573B" w:rsidRDefault="001C0DB7">
      <w:pPr>
        <w:pStyle w:val="Standard"/>
        <w:spacing w:line="360" w:lineRule="auto"/>
        <w:ind w:firstLine="709"/>
        <w:jc w:val="center"/>
        <w:rPr>
          <w:b/>
          <w:bCs/>
          <w:sz w:val="28"/>
        </w:rPr>
      </w:pPr>
      <w:r>
        <w:rPr>
          <w:b/>
          <w:bCs/>
          <w:sz w:val="28"/>
        </w:rPr>
        <w:t>ИСХОДНЫЙ КОД ПРОГРАММЫ</w:t>
      </w:r>
    </w:p>
    <w:p w14:paraId="2C50F2BC" w14:textId="0AB6DC03" w:rsidR="00A2573B" w:rsidRPr="00C13E3B" w:rsidRDefault="00C13E3B" w:rsidP="00C13E3B">
      <w:pPr>
        <w:pStyle w:val="Standard"/>
        <w:spacing w:line="360" w:lineRule="auto"/>
        <w:ind w:firstLine="709"/>
        <w:rPr>
          <w:sz w:val="28"/>
          <w:lang w:val="en-US"/>
        </w:rPr>
      </w:pPr>
      <w:r>
        <w:rPr>
          <w:sz w:val="28"/>
        </w:rPr>
        <w:t>Файл</w:t>
      </w:r>
      <w:r w:rsidRPr="00C13E3B">
        <w:rPr>
          <w:sz w:val="28"/>
          <w:lang w:val="en-US"/>
        </w:rPr>
        <w:t xml:space="preserve"> </w:t>
      </w:r>
      <w:r>
        <w:rPr>
          <w:sz w:val="28"/>
          <w:lang w:val="en-US"/>
        </w:rPr>
        <w:t>main.cpp.</w:t>
      </w:r>
    </w:p>
    <w:p w14:paraId="02AF12E0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173CD0E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14:paraId="228E55FA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98511AA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14:paraId="1103894B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4FB6B040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2E947552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10659E1D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6F716A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3F5EAFCC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8AF91B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834C0A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E3B">
        <w:rPr>
          <w:rFonts w:ascii="Consolas" w:hAnsi="Consolas" w:cs="Consolas"/>
          <w:color w:val="2B91AF"/>
          <w:sz w:val="19"/>
          <w:szCs w:val="19"/>
          <w:lang w:val="en-US"/>
        </w:rPr>
        <w:t>MaxFlow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C08DD32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B1A9E87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start;   </w:t>
      </w:r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исток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2740994E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end;  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сток</w:t>
      </w:r>
    </w:p>
    <w:p w14:paraId="74460D44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</w:t>
      </w:r>
      <w:r>
        <w:rPr>
          <w:rFonts w:ascii="Consolas" w:hAnsi="Consolas" w:cs="Consolas"/>
          <w:color w:val="008000"/>
          <w:sz w:val="19"/>
          <w:szCs w:val="19"/>
        </w:rPr>
        <w:t>// ребра с остаточной пропускной способностью</w:t>
      </w:r>
    </w:p>
    <w:p w14:paraId="3E77D1EE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13E3B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C13E3B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capacity;     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ребра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текущим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потоком</w:t>
      </w:r>
    </w:p>
    <w:p w14:paraId="15BD646A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13E3B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visited;  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посещенные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</w:p>
    <w:p w14:paraId="1DC1FEE4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13E3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path;  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путь</w:t>
      </w:r>
    </w:p>
    <w:p w14:paraId="365C3623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95B73B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CA31618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MaxFlow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07937163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718E33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PrintEdges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13E3B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13E3B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13E3B">
        <w:rPr>
          <w:rFonts w:ascii="Consolas" w:hAnsi="Consolas" w:cs="Consolas"/>
          <w:color w:val="808080"/>
          <w:sz w:val="19"/>
          <w:szCs w:val="19"/>
          <w:lang w:val="en-US"/>
        </w:rPr>
        <w:t>vert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690CF3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PrintFront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13E3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13E3B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2298A0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PrintCapacity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45FD81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IsNewFront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13E3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 w:rsidRPr="00C13E3B">
        <w:rPr>
          <w:rFonts w:ascii="Consolas" w:hAnsi="Consolas" w:cs="Consolas"/>
          <w:color w:val="808080"/>
          <w:sz w:val="19"/>
          <w:szCs w:val="19"/>
          <w:lang w:val="en-US"/>
        </w:rPr>
        <w:t>nf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1B0D5D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FindPath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DC77E8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AlgorithmFF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F0F84A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7721636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CADB9B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576F73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5B53B7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3E3B">
        <w:rPr>
          <w:rFonts w:ascii="Consolas" w:hAnsi="Consolas" w:cs="Consolas"/>
          <w:color w:val="2B91AF"/>
          <w:sz w:val="19"/>
          <w:szCs w:val="19"/>
          <w:lang w:val="en-US"/>
        </w:rPr>
        <w:t>MaxFlow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Read() {   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считывание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1AA74B28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EFAEF70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1BC04E1E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ориентированных ребер графа:\n"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8191BE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74C0EC61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8393495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35A30EF9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исток и сток:\n"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822DF0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5C2934F7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</w:t>
      </w:r>
    </w:p>
    <w:p w14:paraId="33E1CD56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second;</w:t>
      </w:r>
    </w:p>
    <w:p w14:paraId="788F1B67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14:paraId="251B4358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21F34370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ребра графа и их пропускную способность:\n"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6EE992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16033D44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5520829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14:paraId="070FD80D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edges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weight;</w:t>
      </w:r>
    </w:p>
    <w:p w14:paraId="05E02552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3046FEB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463587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806DDD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037E65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3E3B">
        <w:rPr>
          <w:rFonts w:ascii="Consolas" w:hAnsi="Consolas" w:cs="Consolas"/>
          <w:color w:val="2B91AF"/>
          <w:sz w:val="19"/>
          <w:szCs w:val="19"/>
          <w:lang w:val="en-US"/>
        </w:rPr>
        <w:t>MaxFlow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PrintEdges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13E3B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13E3B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C13E3B">
        <w:rPr>
          <w:rFonts w:ascii="Consolas" w:hAnsi="Consolas" w:cs="Consolas"/>
          <w:color w:val="808080"/>
          <w:sz w:val="19"/>
          <w:szCs w:val="19"/>
          <w:lang w:val="en-US"/>
        </w:rPr>
        <w:t>ver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ребер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исходящих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одной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</w:p>
    <w:p w14:paraId="3F14AAA1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el :</w:t>
      </w:r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E2B656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E3B">
        <w:rPr>
          <w:rFonts w:ascii="Consolas" w:hAnsi="Consolas" w:cs="Consolas"/>
          <w:color w:val="808080"/>
          <w:sz w:val="19"/>
          <w:szCs w:val="19"/>
          <w:lang w:val="en-US"/>
        </w:rPr>
        <w:t>ver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el.first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el.second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79BE89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8F5792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1F7906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728DC3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3E3B">
        <w:rPr>
          <w:rFonts w:ascii="Consolas" w:hAnsi="Consolas" w:cs="Consolas"/>
          <w:color w:val="2B91AF"/>
          <w:sz w:val="19"/>
          <w:szCs w:val="19"/>
          <w:lang w:val="en-US"/>
        </w:rPr>
        <w:t>MaxFlow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PrintFront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13E3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13E3B">
        <w:rPr>
          <w:rFonts w:ascii="Consolas" w:hAnsi="Consolas" w:cs="Consolas"/>
          <w:color w:val="808080"/>
          <w:sz w:val="19"/>
          <w:szCs w:val="19"/>
          <w:lang w:val="en-US"/>
        </w:rPr>
        <w:t>front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фронта</w:t>
      </w:r>
    </w:p>
    <w:p w14:paraId="44B51641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13E3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3E3B">
        <w:rPr>
          <w:rFonts w:ascii="Consolas" w:hAnsi="Consolas" w:cs="Consolas"/>
          <w:color w:val="808080"/>
          <w:sz w:val="19"/>
          <w:szCs w:val="19"/>
          <w:lang w:val="en-US"/>
        </w:rPr>
        <w:t>front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23A017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13E3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C18272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29B6456E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arr.push</w:t>
      </w:r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tmp.front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09243A8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tmp.pop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3A74CD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B9F9E1C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el :</w:t>
      </w:r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817682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14:paraId="22AC2701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6119AB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2299D3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5B741249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0EEE642C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MaxFlow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PrintCapacity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 </w:t>
      </w:r>
      <w:r>
        <w:rPr>
          <w:rFonts w:ascii="Consolas" w:hAnsi="Consolas" w:cs="Consolas"/>
          <w:color w:val="008000"/>
          <w:sz w:val="19"/>
          <w:szCs w:val="19"/>
        </w:rPr>
        <w:t>//вывод графов и их пропускной способности</w:t>
      </w:r>
    </w:p>
    <w:p w14:paraId="6A85A3CE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a :</w:t>
      </w:r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capacity)</w:t>
      </w:r>
    </w:p>
    <w:p w14:paraId="23E9FC0A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b :</w:t>
      </w:r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a.second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76DC2E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a.first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b.first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b.second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E9B4AB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C4C370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8A65D2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7103BA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3E3B">
        <w:rPr>
          <w:rFonts w:ascii="Consolas" w:hAnsi="Consolas" w:cs="Consolas"/>
          <w:color w:val="2B91AF"/>
          <w:sz w:val="19"/>
          <w:szCs w:val="19"/>
          <w:lang w:val="en-US"/>
        </w:rPr>
        <w:t>MaxFlow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IsNewFront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13E3B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13E3B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фронт</w:t>
      </w:r>
    </w:p>
    <w:p w14:paraId="75A8D99F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3E3B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B1ADE8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606994F1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= </w:t>
      </w:r>
      <w:proofErr w:type="spellStart"/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tmp.front</w:t>
      </w:r>
      <w:proofErr w:type="spellEnd"/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D83BE76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tmp.pop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2E97B2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== </w:t>
      </w:r>
      <w:r w:rsidRPr="00C13E3B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7E77E8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CADCDD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7880577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4697BF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385B6C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17FA54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EB35EA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3E3B">
        <w:rPr>
          <w:rFonts w:ascii="Consolas" w:hAnsi="Consolas" w:cs="Consolas"/>
          <w:color w:val="2B91AF"/>
          <w:sz w:val="19"/>
          <w:szCs w:val="19"/>
          <w:lang w:val="en-US"/>
        </w:rPr>
        <w:t>MaxFlow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FindPath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ширину</w:t>
      </w:r>
    </w:p>
    <w:p w14:paraId="5C804432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start;   </w:t>
      </w:r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текущая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вершина</w:t>
      </w:r>
    </w:p>
    <w:p w14:paraId="3FC52B79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IsFound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gramEnd"/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</w:p>
    <w:p w14:paraId="0A219DB9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frontier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NewFrontier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непросмотренные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вершины с пропускной способностью</w:t>
      </w:r>
    </w:p>
    <w:p w14:paraId="46AC70BD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значение, откуда взята вершина (вершина, предыдущая вершина на пути)</w:t>
      </w:r>
    </w:p>
    <w:p w14:paraId="606DD4C8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088D97D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path.clear</w:t>
      </w:r>
      <w:proofErr w:type="spellEnd"/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D0C92A3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visited.clear</w:t>
      </w:r>
      <w:proofErr w:type="spellEnd"/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662455D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330BEBEF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пути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670012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697AA0FB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visited.emplace</w:t>
      </w:r>
      <w:proofErr w:type="spellEnd"/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(start);</w:t>
      </w:r>
    </w:p>
    <w:p w14:paraId="207EB37F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B8E1B5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IsFound</w:t>
      </w:r>
      <w:proofErr w:type="spellEnd"/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путь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</w:t>
      </w:r>
    </w:p>
    <w:p w14:paraId="4AB7BD09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13E3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C13E3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CurPathes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ребра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текущей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вершины</w:t>
      </w:r>
    </w:p>
    <w:p w14:paraId="05DBEBC6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60F0B4D0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Текущая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557E03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23CFE287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edges.find</w:t>
      </w:r>
      <w:proofErr w:type="spellEnd"/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(current)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edges.end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{ 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ребер</w:t>
      </w:r>
    </w:p>
    <w:p w14:paraId="793219AD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= </w:t>
      </w:r>
      <w:proofErr w:type="spellStart"/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edges.find</w:t>
      </w:r>
      <w:proofErr w:type="spellEnd"/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(current)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second;</w:t>
      </w:r>
    </w:p>
    <w:p w14:paraId="120FEA60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el :</w:t>
      </w:r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found)</w:t>
      </w:r>
    </w:p>
    <w:p w14:paraId="079F2757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CurPathes.push_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el.first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el.second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FB4EC80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5AE1D7AB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PrintEdges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found, current);</w:t>
      </w:r>
    </w:p>
    <w:p w14:paraId="251BADFD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#endif</w:t>
      </w:r>
    </w:p>
    <w:p w14:paraId="31EE87D8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DE4781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869F821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CurPathes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13E3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C13E3B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14:paraId="5460E2C7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23E8CF80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ребер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6D27DC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379EEBE7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CCD39C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DEE794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iter_visited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visited.end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6705CA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(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CurPathes.size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F55D4DF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CurPathes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 xml:space="preserve">//добавление всех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непосещенных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соседей к фронту</w:t>
      </w:r>
    </w:p>
    <w:p w14:paraId="4AD45B95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4FCA449C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Проверка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пути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vert.first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B6FA94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0FB7B472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//проверка, если не было посещено или если пропускная способность больше 0</w:t>
      </w:r>
    </w:p>
    <w:p w14:paraId="15922121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vert.second</w:t>
      </w:r>
      <w:proofErr w:type="spellEnd"/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&amp;&amp; (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visited.find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vert.first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visited.end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()) &amp;&amp;</w:t>
      </w:r>
    </w:p>
    <w:p w14:paraId="220DACCE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IsNewFront</w:t>
      </w:r>
      <w:proofErr w:type="spellEnd"/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NewFrontier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vert.first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vert.second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edges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from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vert.first</w:t>
      </w:r>
      <w:proofErr w:type="spellEnd"/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]][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vert.first</w:t>
      </w:r>
      <w:proofErr w:type="spellEnd"/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01AB2F0F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1F390C39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было посещено ранее, пропускная способность больше 0 ==&gt; добавление во фронт\n"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969BE8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2EE802C7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IsNewFront</w:t>
      </w:r>
      <w:proofErr w:type="spellEnd"/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NewFrontier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vert.first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фронт</w:t>
      </w:r>
    </w:p>
    <w:p w14:paraId="15BF4A90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NewFrontier.push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vert.first</w:t>
      </w:r>
      <w:proofErr w:type="spellEnd"/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9C279D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from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vert.first</w:t>
      </w:r>
      <w:proofErr w:type="spellEnd"/>
      <w:proofErr w:type="gramEnd"/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current;</w:t>
      </w:r>
    </w:p>
    <w:p w14:paraId="0FA89FCF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077FA5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1B8C6AA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AA4CEA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085568BB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"Было посещено ранее или же вместимость равна 0.\n"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9F787E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33DE5A35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377453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768286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IsFound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37A1795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frontier.empty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&amp;&amp; !(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NewFrontier.empty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())) { </w:t>
      </w:r>
      <w:r>
        <w:rPr>
          <w:rFonts w:ascii="Consolas" w:hAnsi="Consolas" w:cs="Consolas"/>
          <w:color w:val="008000"/>
          <w:sz w:val="19"/>
          <w:szCs w:val="19"/>
        </w:rPr>
        <w:t>//переход к следующему фронту, если старый закончился; он становится посещенным</w:t>
      </w:r>
    </w:p>
    <w:p w14:paraId="2DE7A538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NewFrontier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BA1303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3F78205F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tmp.front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7EC4E2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//проверка, если путь найден</w:t>
      </w:r>
    </w:p>
    <w:p w14:paraId="60541347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14746A54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Текущая вершина конечная.\n"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1FE2B2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4F4899C2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3F922D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D79500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D7BF3DF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tmp.pop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4787CE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visited.emplace</w:t>
      </w:r>
      <w:proofErr w:type="spellEnd"/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(v);</w:t>
      </w:r>
    </w:p>
    <w:p w14:paraId="7E31C2D9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60CF6F1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frontier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NewFrontier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6A5BFC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NewFrontier.empty</w:t>
      </w:r>
      <w:proofErr w:type="spellEnd"/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D57A39E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NewFrontier.pop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2CD2C4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9E987A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frontier.empty</w:t>
      </w:r>
      <w:proofErr w:type="spellEnd"/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NewFrontier.empty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2F4C29AF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17E7DC3E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"Путей больше нет.\n"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F8FCCF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4F075336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10196E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AC707E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45648251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"Текущий фронт:\n"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//получаем следующую вершину из фронта</w:t>
      </w:r>
    </w:p>
    <w:p w14:paraId="3BE830AC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PrintFront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(frontier);</w:t>
      </w:r>
    </w:p>
    <w:p w14:paraId="55A008C1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NewFrontier.empty</w:t>
      </w:r>
      <w:proofErr w:type="spellEnd"/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77CBEE2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7B3DE17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Новый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фронт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5BC0BF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PrintFront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NewFrontier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FE0F31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99A04B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25A740C1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 = </w:t>
      </w:r>
      <w:proofErr w:type="spellStart"/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frontier.front</w:t>
      </w:r>
      <w:proofErr w:type="spellEnd"/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C6BE7FC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frontier.pop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AF670A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10E930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9CEA855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IsFound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пути</w:t>
      </w:r>
    </w:p>
    <w:p w14:paraId="081CB32D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 = end;</w:t>
      </w:r>
    </w:p>
    <w:p w14:paraId="50128735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get !</w:t>
      </w:r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= start) {</w:t>
      </w:r>
    </w:p>
    <w:p w14:paraId="71D9EF7E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path.push</w:t>
      </w:r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(get);</w:t>
      </w:r>
    </w:p>
    <w:p w14:paraId="50C59C8C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 = from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1396BA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8A3EAE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path.push</w:t>
      </w:r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(start);</w:t>
      </w:r>
    </w:p>
    <w:p w14:paraId="7C935C45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reverse(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path.begin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path.end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C47B2B6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259FBC79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0E24F3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v :</w:t>
      </w:r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path)</w:t>
      </w:r>
    </w:p>
    <w:p w14:paraId="45AC8AEB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075A30F7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15342C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0A7F378E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D830592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799AB7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312ECD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DD63E2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13E3B">
        <w:rPr>
          <w:rFonts w:ascii="Consolas" w:hAnsi="Consolas" w:cs="Consolas"/>
          <w:color w:val="2B91AF"/>
          <w:sz w:val="19"/>
          <w:szCs w:val="19"/>
          <w:lang w:val="en-US"/>
        </w:rPr>
        <w:t>MaxFlow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AlgorithmFF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 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алгоритм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Форда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Фалкерсона</w:t>
      </w:r>
      <w:proofErr w:type="spellEnd"/>
    </w:p>
    <w:p w14:paraId="3F4DC738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25E07B53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Форда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Фалкерсона</w:t>
      </w:r>
      <w:proofErr w:type="spellEnd"/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E7D9AC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6C967000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/максимальный поток</w:t>
      </w:r>
    </w:p>
    <w:p w14:paraId="6253AC01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3EFA93E1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 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//пропускная способность обнуляется</w:t>
      </w:r>
    </w:p>
    <w:p w14:paraId="2E07FFB2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&amp; v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2 :</w:t>
      </w:r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v1.second)</w:t>
      </w:r>
    </w:p>
    <w:p w14:paraId="03E92B28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capacity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1.first</w:t>
      </w:r>
      <w:proofErr w:type="gramEnd"/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v2.first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32948B1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D679C2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FindPath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), !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path.empty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{ 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путь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существует</w:t>
      </w:r>
    </w:p>
    <w:p w14:paraId="1C09B795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start;</w:t>
      </w:r>
    </w:p>
    <w:p w14:paraId="3BD49A23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6629F460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INFO</w:t>
      </w:r>
    </w:p>
    <w:p w14:paraId="7290E189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"Пропускная способность пути:\n 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//подсчет минимальной пропускной способности пути</w:t>
      </w:r>
    </w:p>
    <w:p w14:paraId="3B293CBB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380BA46E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MinCapacity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1000;</w:t>
      </w:r>
    </w:p>
    <w:p w14:paraId="31AFE947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path.size</w:t>
      </w:r>
      <w:proofErr w:type="spellEnd"/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495100D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second = path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959299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CurCapacity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edges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25C32F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CurCapacity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MinCapacity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BDC67B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MinCapacity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CurCapacity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741F73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69E72C2F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>"-("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CurCapacity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>")-"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96E3C2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0BAC7DC5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 = second;</w:t>
      </w:r>
    </w:p>
    <w:p w14:paraId="73619E71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0857E1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72200BE8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Минимальная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пропускная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способность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MinCapacity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75B3D3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08808FD4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first = 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start;  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обновление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14:paraId="471A7A41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path.size</w:t>
      </w:r>
      <w:proofErr w:type="spellEnd"/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DD0D8F7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second = path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207544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edges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MinCapacity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3F7D01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edges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MinCapacity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AB7E41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 = second;</w:t>
      </w:r>
    </w:p>
    <w:p w14:paraId="5C177D38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2BC5FB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//обновление текущего максимального потока</w:t>
      </w:r>
    </w:p>
    <w:p w14:paraId="0656F299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first = start; 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обновление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пропускной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способности</w:t>
      </w:r>
    </w:p>
    <w:p w14:paraId="50A584D7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path.size</w:t>
      </w:r>
      <w:proofErr w:type="spellEnd"/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8E5FADA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second = path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D579BA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capacity.find</w:t>
      </w:r>
      <w:proofErr w:type="spellEnd"/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(first)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capacity.end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() &amp;&amp; capacity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.find(second)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.end())</w:t>
      </w:r>
    </w:p>
    <w:p w14:paraId="7DABAA36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capacity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MinCapacity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ADCB0F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F53D896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capacity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MinCapacity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A8E009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 = second;</w:t>
      </w:r>
    </w:p>
    <w:p w14:paraId="0FA7A88B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F985DC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910696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B69523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flow;</w:t>
      </w:r>
    </w:p>
    <w:p w14:paraId="4D844817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CE752B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71D228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9812B6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B12A336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3E3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0C3951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13E3B">
        <w:rPr>
          <w:rFonts w:ascii="Consolas" w:hAnsi="Consolas" w:cs="Consolas"/>
          <w:color w:val="2B91AF"/>
          <w:sz w:val="19"/>
          <w:szCs w:val="19"/>
          <w:lang w:val="en-US"/>
        </w:rPr>
        <w:t>MaxFlow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00FFA515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 xml:space="preserve">//f = </w:t>
      </w:r>
      <w:proofErr w:type="spellStart"/>
      <w:proofErr w:type="gramStart"/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>MaxFlow</w:t>
      </w:r>
      <w:proofErr w:type="spellEnd"/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C13E3B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6A6CC322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f.Read</w:t>
      </w:r>
      <w:proofErr w:type="spellEnd"/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986EB82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3E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f.AlgorithmFF</w:t>
      </w:r>
      <w:proofErr w:type="spellEnd"/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805BEB4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6F008A"/>
          <w:sz w:val="19"/>
          <w:szCs w:val="19"/>
          <w:lang w:val="en-US"/>
        </w:rPr>
        <w:t>INFO</w:t>
      </w:r>
    </w:p>
    <w:p w14:paraId="0F71EF7D" w14:textId="77777777" w:rsidR="00C13E3B" w:rsidRP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C13E3B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C13E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FD37B3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2D4E84BA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//максимальный поток</w:t>
      </w:r>
    </w:p>
    <w:p w14:paraId="38469DFA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f.PrintCapacity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274176" w14:textId="77777777" w:rsidR="00C13E3B" w:rsidRDefault="00C13E3B" w:rsidP="00C13E3B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2D982C8" w14:textId="650703D6" w:rsidR="00A2573B" w:rsidRDefault="00C13E3B" w:rsidP="00C13E3B">
      <w:pPr>
        <w:pStyle w:val="Standard"/>
        <w:rPr>
          <w:rFonts w:ascii="Courier New" w:hAnsi="Courier New"/>
          <w:color w:val="00000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A2573B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743E2" w14:textId="77777777" w:rsidR="001C0DB7" w:rsidRDefault="001C0DB7">
      <w:r>
        <w:separator/>
      </w:r>
    </w:p>
  </w:endnote>
  <w:endnote w:type="continuationSeparator" w:id="0">
    <w:p w14:paraId="0F44E315" w14:textId="77777777" w:rsidR="001C0DB7" w:rsidRDefault="001C0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default"/>
  </w:font>
  <w:font w:name="Noto Sans CJK SC Regular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, sans-serif">
    <w:altName w:val="Arial"/>
    <w:charset w:val="00"/>
    <w:family w:val="auto"/>
    <w:pitch w:val="default"/>
  </w:font>
  <w:font w:name="JetBrains Mono">
    <w:altName w:val="Calibri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87245" w14:textId="77777777" w:rsidR="001C0DB7" w:rsidRDefault="001C0DB7">
      <w:r>
        <w:rPr>
          <w:color w:val="000000"/>
        </w:rPr>
        <w:separator/>
      </w:r>
    </w:p>
  </w:footnote>
  <w:footnote w:type="continuationSeparator" w:id="0">
    <w:p w14:paraId="7CEB7122" w14:textId="77777777" w:rsidR="001C0DB7" w:rsidRDefault="001C0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38B1"/>
    <w:multiLevelType w:val="multilevel"/>
    <w:tmpl w:val="3B3A9246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  <w:sz w:val="28"/>
        <w:szCs w:val="28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  <w:sz w:val="28"/>
        <w:szCs w:val="28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  <w:sz w:val="28"/>
        <w:szCs w:val="28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  <w:sz w:val="28"/>
        <w:szCs w:val="28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  <w:sz w:val="28"/>
        <w:szCs w:val="28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  <w:sz w:val="28"/>
        <w:szCs w:val="28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  <w:sz w:val="28"/>
        <w:szCs w:val="28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  <w:sz w:val="28"/>
        <w:szCs w:val="28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  <w:sz w:val="28"/>
        <w:szCs w:val="28"/>
      </w:rPr>
    </w:lvl>
  </w:abstractNum>
  <w:abstractNum w:abstractNumId="1" w15:restartNumberingAfterBreak="0">
    <w:nsid w:val="11B20D1F"/>
    <w:multiLevelType w:val="multilevel"/>
    <w:tmpl w:val="1624C2FE"/>
    <w:styleLink w:val="WWNum3"/>
    <w:lvl w:ilvl="0">
      <w:start w:val="3"/>
      <w:numFmt w:val="decimal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15F34049"/>
    <w:multiLevelType w:val="multilevel"/>
    <w:tmpl w:val="F9B4FD3A"/>
    <w:styleLink w:val="WWNum2"/>
    <w:lvl w:ilvl="0">
      <w:start w:val="2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21847CE5"/>
    <w:multiLevelType w:val="multilevel"/>
    <w:tmpl w:val="50B807DE"/>
    <w:styleLink w:val="WW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273B3DFA"/>
    <w:multiLevelType w:val="multilevel"/>
    <w:tmpl w:val="BD20F1EA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  <w:sz w:val="28"/>
        <w:szCs w:val="28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  <w:sz w:val="28"/>
        <w:szCs w:val="28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  <w:sz w:val="28"/>
        <w:szCs w:val="28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  <w:sz w:val="28"/>
        <w:szCs w:val="28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  <w:sz w:val="28"/>
        <w:szCs w:val="28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  <w:sz w:val="28"/>
        <w:szCs w:val="28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  <w:sz w:val="28"/>
        <w:szCs w:val="28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  <w:sz w:val="28"/>
        <w:szCs w:val="28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  <w:sz w:val="28"/>
        <w:szCs w:val="28"/>
      </w:rPr>
    </w:lvl>
  </w:abstractNum>
  <w:abstractNum w:abstractNumId="5" w15:restartNumberingAfterBreak="0">
    <w:nsid w:val="2B593366"/>
    <w:multiLevelType w:val="multilevel"/>
    <w:tmpl w:val="35B25EAC"/>
    <w:styleLink w:val="NoList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6" w15:restartNumberingAfterBreak="0">
    <w:nsid w:val="3BED2D89"/>
    <w:multiLevelType w:val="multilevel"/>
    <w:tmpl w:val="4AC4C3A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sz w:val="28"/>
        <w:szCs w:val="28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sz w:val="28"/>
        <w:szCs w:val="28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sz w:val="28"/>
        <w:szCs w:val="28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sz w:val="28"/>
        <w:szCs w:val="28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sz w:val="28"/>
        <w:szCs w:val="28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sz w:val="28"/>
        <w:szCs w:val="28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sz w:val="28"/>
        <w:szCs w:val="28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sz w:val="28"/>
        <w:szCs w:val="28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sz w:val="28"/>
        <w:szCs w:val="28"/>
      </w:rPr>
    </w:lvl>
  </w:abstractNum>
  <w:abstractNum w:abstractNumId="7" w15:restartNumberingAfterBreak="0">
    <w:nsid w:val="70CA3CB8"/>
    <w:multiLevelType w:val="multilevel"/>
    <w:tmpl w:val="44B647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sz w:val="28"/>
        <w:szCs w:val="28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sz w:val="28"/>
        <w:szCs w:val="28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sz w:val="28"/>
        <w:szCs w:val="28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sz w:val="28"/>
        <w:szCs w:val="28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sz w:val="28"/>
        <w:szCs w:val="28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sz w:val="28"/>
        <w:szCs w:val="28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sz w:val="28"/>
        <w:szCs w:val="28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sz w:val="28"/>
        <w:szCs w:val="28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sz w:val="28"/>
        <w:szCs w:val="28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2573B"/>
    <w:rsid w:val="001C0DB7"/>
    <w:rsid w:val="00A2573B"/>
    <w:rsid w:val="00C13E3B"/>
    <w:rsid w:val="00F3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709CF"/>
  <w15:docId w15:val="{8B0DDD55-19C2-454E-8DDF-D9C89A71F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4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uiPriority w:val="9"/>
    <w:qFormat/>
    <w:pPr>
      <w:keepNext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a5">
    <w:name w:val="Обычный (веб)"/>
    <w:basedOn w:val="Standard"/>
    <w:pPr>
      <w:spacing w:before="280" w:after="280"/>
    </w:pPr>
  </w:style>
  <w:style w:type="paragraph" w:customStyle="1" w:styleId="Text">
    <w:name w:val="Text"/>
    <w:basedOn w:val="Standard"/>
    <w:pPr>
      <w:spacing w:after="160" w:line="251" w:lineRule="auto"/>
    </w:pPr>
    <w:rPr>
      <w:rFonts w:ascii="Courier New" w:eastAsia="Courier New" w:hAnsi="Courier New" w:cs="Courier New"/>
      <w:sz w:val="20"/>
      <w:szCs w:val="20"/>
    </w:rPr>
  </w:style>
  <w:style w:type="paragraph" w:styleId="a6">
    <w:name w:val="List Paragraph"/>
    <w:basedOn w:val="Standard"/>
    <w:pPr>
      <w:spacing w:after="160" w:line="251" w:lineRule="auto"/>
      <w:ind w:left="720"/>
    </w:pPr>
    <w:rPr>
      <w:rFonts w:cs="DejaVu Sans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a7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igure">
    <w:name w:val="Figure"/>
    <w:basedOn w:val="a4"/>
  </w:style>
  <w:style w:type="paragraph" w:customStyle="1" w:styleId="Abuhe">
    <w:name w:val="Abuhe"/>
    <w:basedOn w:val="a4"/>
  </w:style>
  <w:style w:type="paragraph" w:customStyle="1" w:styleId="Framecontents">
    <w:name w:val="Frame contents"/>
    <w:basedOn w:val="Standard"/>
  </w:style>
  <w:style w:type="paragraph" w:customStyle="1" w:styleId="Drawing">
    <w:name w:val="Drawing"/>
    <w:basedOn w:val="a4"/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Book Title"/>
    <w:rPr>
      <w:b/>
      <w:bCs/>
      <w:smallCaps/>
      <w:spacing w:val="5"/>
    </w:rPr>
  </w:style>
  <w:style w:type="character" w:customStyle="1" w:styleId="10">
    <w:name w:val="Заголовок 1 Знак"/>
    <w:basedOn w:val="a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9">
    <w:name w:val="Текст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a">
    <w:name w:val="Текст выноски Знак"/>
    <w:basedOn w:val="a0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  <w:sz w:val="28"/>
      <w:szCs w:val="28"/>
    </w:rPr>
  </w:style>
  <w:style w:type="character" w:customStyle="1" w:styleId="SourceText">
    <w:name w:val="Source Text"/>
    <w:rPr>
      <w:rFonts w:ascii="Courier New" w:eastAsia="Courier New" w:hAnsi="Courier New"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2105</Words>
  <Characters>12002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Martinenko</dc:creator>
  <cp:lastModifiedBy>Hōki 放棄</cp:lastModifiedBy>
  <cp:revision>2</cp:revision>
  <cp:lastPrinted>2019-09-18T23:43:00Z</cp:lastPrinted>
  <dcterms:created xsi:type="dcterms:W3CDTF">2021-05-05T01:21:00Z</dcterms:created>
  <dcterms:modified xsi:type="dcterms:W3CDTF">2021-05-05T01:21:00Z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Texas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